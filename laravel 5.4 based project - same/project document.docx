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8EC" w:rsidRDefault="008C0090" w:rsidP="00A638EC">
      <w:pPr>
        <w:pStyle w:val="Subtitle"/>
      </w:pPr>
      <w:sdt>
        <w:sdtPr>
          <w:alias w:val="Version:"/>
          <w:tag w:val="Version:"/>
          <w:id w:val="1459911874"/>
          <w:placeholder>
            <w:docPart w:val="B0B5404A22244989A06E9679BA48014B"/>
          </w:placeholder>
          <w:temporary/>
          <w:showingPlcHdr/>
          <w15:appearance w15:val="hidden"/>
        </w:sdtPr>
        <w:sdtEndPr/>
        <w:sdtContent>
          <w:r w:rsidR="00A638EC" w:rsidRPr="00A638EC">
            <w:t>Version</w:t>
          </w:r>
        </w:sdtContent>
      </w:sdt>
      <w:r w:rsidR="00A638EC">
        <w:t xml:space="preserve"> </w:t>
      </w:r>
      <w:r w:rsidR="008E7E24">
        <w:t>1.0</w:t>
      </w:r>
    </w:p>
    <w:p w:rsidR="00A638EC" w:rsidRDefault="008C0090" w:rsidP="00A638EC">
      <w:pPr>
        <w:pStyle w:val="Subtitle"/>
      </w:pPr>
      <w:sdt>
        <w:sdtPr>
          <w:alias w:val="Enter date:"/>
          <w:tag w:val="Enter date:"/>
          <w:id w:val="-664086759"/>
          <w:placeholder>
            <w:docPart w:val="1524869ED6D64BAEBDCDB584ECD25F81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BF5773">
            <w:t>28-07-2018</w:t>
          </w:r>
        </w:sdtContent>
      </w:sdt>
    </w:p>
    <w:p w:rsidR="00A638EC" w:rsidRPr="00A638EC" w:rsidRDefault="00A638EC" w:rsidP="00A638EC">
      <w:pPr>
        <w:pStyle w:val="Logo"/>
      </w:pPr>
    </w:p>
    <w:sdt>
      <w:sdtPr>
        <w:alias w:val="Enter title:"/>
        <w:tag w:val=""/>
        <w:id w:val="390237733"/>
        <w:placeholder>
          <w:docPart w:val="F7C88482B5004A3D92D6CD3E05244984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:rsidR="00A638EC" w:rsidRDefault="00BF5773" w:rsidP="00A638EC">
          <w:pPr>
            <w:pStyle w:val="Title"/>
          </w:pPr>
          <w:r>
            <w:t>PROJECT DOCUMENT</w:t>
          </w:r>
          <w:r w:rsidR="009D5E7E">
            <w:t xml:space="preserve"> (LARAVEL 5.4)</w:t>
          </w:r>
        </w:p>
      </w:sdtContent>
    </w:sdt>
    <w:sdt>
      <w:sdtPr>
        <w:alias w:val="Enter subtitle:"/>
        <w:tag w:val="Enter subtitle:"/>
        <w:id w:val="1134748392"/>
        <w:placeholder>
          <w:docPart w:val="C2525534FAA749449CD870FFBC1E16A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:rsidR="00A638EC" w:rsidRDefault="00BF5773" w:rsidP="00A638EC">
          <w:pPr>
            <w:pStyle w:val="Subtitle"/>
          </w:pPr>
          <w:r>
            <w:t>hashan kanchana kulasinghe</w:t>
          </w:r>
        </w:p>
      </w:sdtContent>
    </w:sdt>
    <w:p w:rsidR="00A638EC" w:rsidRPr="004D5282" w:rsidRDefault="00A638EC" w:rsidP="004D5282">
      <w:pPr>
        <w:pStyle w:val="Contactinfo"/>
      </w:pPr>
      <w:r w:rsidRPr="004D5282">
        <w:t xml:space="preserve"> </w:t>
      </w:r>
    </w:p>
    <w:p w:rsidR="00A638EC" w:rsidRDefault="008C0090" w:rsidP="004D5282">
      <w:pPr>
        <w:pStyle w:val="Contactinfo"/>
      </w:pPr>
      <w:sdt>
        <w:sdtPr>
          <w:alias w:val="Enter company name:"/>
          <w:tag w:val=""/>
          <w:id w:val="-874304286"/>
          <w:placeholder>
            <w:docPart w:val="F5F495E406D64969A18289206EEA31F5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BF5773">
            <w:t>hashk99@gmail.com</w:t>
          </w:r>
        </w:sdtContent>
      </w:sdt>
    </w:p>
    <w:p w:rsidR="00290347" w:rsidRPr="004D5282" w:rsidRDefault="007155EF" w:rsidP="00290347">
      <w:pPr>
        <w:pStyle w:val="Contactinfo"/>
      </w:pPr>
      <w:r>
        <w:t xml:space="preserve"> </w:t>
      </w:r>
      <w:bookmarkStart w:id="0" w:name="_GoBack"/>
      <w:bookmarkEnd w:id="0"/>
    </w:p>
    <w:sdt>
      <w:sdtPr>
        <w:alias w:val="Title:"/>
        <w:tag w:val="Title:"/>
        <w:id w:val="135460442"/>
        <w:placeholder>
          <w:docPart w:val="5236574232C940078298E12DE59F2B65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:rsidR="002A0044" w:rsidRPr="002A0044" w:rsidRDefault="009D5E7E" w:rsidP="002A0044">
          <w:pPr>
            <w:pStyle w:val="Heading1"/>
          </w:pPr>
          <w:r>
            <w:t>PROJECT DOCUMENT (LARAVEL 5.4)</w:t>
          </w:r>
        </w:p>
      </w:sdtContent>
    </w:sdt>
    <w:p w:rsidR="00BF5773" w:rsidRPr="00C32782" w:rsidRDefault="00C32782" w:rsidP="00BF5773">
      <w:pPr>
        <w:rPr>
          <w:b/>
          <w:i/>
          <w:color w:val="FF0000"/>
          <w:sz w:val="24"/>
        </w:rPr>
      </w:pPr>
      <w:r w:rsidRPr="00C32782">
        <w:rPr>
          <w:b/>
          <w:i/>
          <w:color w:val="FF0000"/>
          <w:sz w:val="24"/>
        </w:rPr>
        <w:t>PLEASE REFER THE PURE PHP DOCUMENT FOR THE COMPLETE PROJECT DOCUMENT</w:t>
      </w:r>
    </w:p>
    <w:p w:rsidR="008E7E24" w:rsidRDefault="00C32782" w:rsidP="008E7E24">
      <w:pPr>
        <w:pBdr>
          <w:bottom w:val="single" w:sz="4" w:space="1" w:color="auto"/>
        </w:pBdr>
        <w:spacing w:line="480" w:lineRule="auto"/>
      </w:pPr>
      <w:r>
        <w:rPr>
          <w:i/>
          <w:sz w:val="24"/>
        </w:rPr>
        <w:t xml:space="preserve"> </w:t>
      </w:r>
    </w:p>
    <w:p w:rsidR="008E7E24" w:rsidRDefault="008E7E24" w:rsidP="00BF5773">
      <w:pPr>
        <w:spacing w:line="480" w:lineRule="auto"/>
        <w:ind w:left="432"/>
        <w:rPr>
          <w:b/>
          <w:sz w:val="28"/>
          <w:u w:val="single"/>
        </w:rPr>
      </w:pPr>
    </w:p>
    <w:p w:rsidR="00BF5773" w:rsidRDefault="00BF5773" w:rsidP="00BF5773">
      <w:pPr>
        <w:spacing w:line="480" w:lineRule="auto"/>
        <w:ind w:left="432"/>
        <w:rPr>
          <w:b/>
          <w:sz w:val="28"/>
          <w:u w:val="single"/>
        </w:rPr>
      </w:pPr>
      <w:r w:rsidRPr="00BF5773">
        <w:rPr>
          <w:b/>
          <w:sz w:val="28"/>
          <w:u w:val="single"/>
        </w:rPr>
        <w:t>INSTALLATION GUIDANCE</w:t>
      </w:r>
      <w:r w:rsidR="00C32782">
        <w:rPr>
          <w:b/>
          <w:sz w:val="28"/>
          <w:u w:val="single"/>
        </w:rPr>
        <w:t xml:space="preserve"> FOR THE LARAVEL BASED PROJECT</w:t>
      </w:r>
    </w:p>
    <w:p w:rsidR="00BF5773" w:rsidRPr="00280B13" w:rsidRDefault="00C32782" w:rsidP="00BF5773">
      <w:pPr>
        <w:pStyle w:val="ListParagraph"/>
        <w:numPr>
          <w:ilvl w:val="0"/>
          <w:numId w:val="15"/>
        </w:numPr>
        <w:spacing w:line="480" w:lineRule="auto"/>
      </w:pPr>
      <w:r>
        <w:t>Both projects use the same database so no need to run the   script again</w:t>
      </w:r>
    </w:p>
    <w:p w:rsidR="00BF5773" w:rsidRPr="00C32782" w:rsidRDefault="00BF5773" w:rsidP="00BF5773">
      <w:pPr>
        <w:pStyle w:val="ListParagraph"/>
        <w:numPr>
          <w:ilvl w:val="0"/>
          <w:numId w:val="15"/>
        </w:numPr>
        <w:spacing w:line="480" w:lineRule="auto"/>
      </w:pPr>
      <w:r w:rsidRPr="00280B13">
        <w:t xml:space="preserve">Find the </w:t>
      </w:r>
      <w:r w:rsidR="00C32782">
        <w:rPr>
          <w:b/>
        </w:rPr>
        <w:t>.env file and update the relevant variables in there.</w:t>
      </w:r>
    </w:p>
    <w:p w:rsidR="00C32782" w:rsidRPr="00280B13" w:rsidRDefault="00C32782" w:rsidP="00C32782">
      <w:pPr>
        <w:pStyle w:val="ListParagraph"/>
        <w:numPr>
          <w:ilvl w:val="0"/>
          <w:numId w:val="15"/>
        </w:numPr>
        <w:spacing w:line="480" w:lineRule="auto"/>
      </w:pPr>
      <w:r>
        <w:rPr>
          <w:b/>
        </w:rPr>
        <w:t>Also update the necessary constant variables in the project-&gt;</w:t>
      </w:r>
      <w:r w:rsidRPr="00C32782">
        <w:rPr>
          <w:b/>
        </w:rPr>
        <w:t>app</w:t>
      </w:r>
      <w:r>
        <w:rPr>
          <w:b/>
        </w:rPr>
        <w:t>-&gt;</w:t>
      </w:r>
      <w:r w:rsidRPr="00C32782">
        <w:rPr>
          <w:b/>
        </w:rPr>
        <w:t>Constants</w:t>
      </w:r>
      <w:r>
        <w:rPr>
          <w:b/>
        </w:rPr>
        <w:t>-&gt;constant.php file</w:t>
      </w:r>
    </w:p>
    <w:p w:rsidR="00BF5773" w:rsidRPr="00280B13" w:rsidRDefault="00BF5773" w:rsidP="00BF5773">
      <w:pPr>
        <w:pStyle w:val="ListParagraph"/>
        <w:numPr>
          <w:ilvl w:val="1"/>
          <w:numId w:val="15"/>
        </w:numPr>
        <w:spacing w:line="480" w:lineRule="auto"/>
      </w:pPr>
      <w:r w:rsidRPr="00280B13">
        <w:rPr>
          <w:b/>
        </w:rPr>
        <w:t>BASE_URL</w:t>
      </w:r>
      <w:r w:rsidRPr="00280B13">
        <w:t xml:space="preserve"> </w:t>
      </w:r>
      <w:r w:rsidR="00280B13" w:rsidRPr="00280B13">
        <w:t>–</w:t>
      </w:r>
      <w:r w:rsidRPr="00280B13">
        <w:t xml:space="preserve"> </w:t>
      </w:r>
      <w:r w:rsidR="00280B13" w:rsidRPr="00280B13">
        <w:t>replace with the server path</w:t>
      </w:r>
    </w:p>
    <w:p w:rsidR="00280B13" w:rsidRPr="00280B13" w:rsidRDefault="00280B13" w:rsidP="004D3EA5">
      <w:pPr>
        <w:pStyle w:val="ListParagraph"/>
        <w:numPr>
          <w:ilvl w:val="1"/>
          <w:numId w:val="15"/>
        </w:numPr>
        <w:spacing w:line="480" w:lineRule="auto"/>
      </w:pPr>
      <w:r w:rsidRPr="00280B13">
        <w:rPr>
          <w:b/>
        </w:rPr>
        <w:t>BASE_FOLDER_PATH</w:t>
      </w:r>
      <w:r w:rsidRPr="00280B13">
        <w:t xml:space="preserve"> – directory path</w:t>
      </w:r>
    </w:p>
    <w:p w:rsidR="00280B13" w:rsidRPr="00280B13" w:rsidRDefault="00280B13" w:rsidP="00280B13">
      <w:pPr>
        <w:pStyle w:val="ListParagraph"/>
        <w:numPr>
          <w:ilvl w:val="1"/>
          <w:numId w:val="15"/>
        </w:numPr>
        <w:spacing w:line="480" w:lineRule="auto"/>
      </w:pPr>
      <w:r w:rsidRPr="00280B13">
        <w:rPr>
          <w:b/>
        </w:rPr>
        <w:t>GMAP_KEY</w:t>
      </w:r>
      <w:r w:rsidRPr="00280B13">
        <w:t xml:space="preserve"> – Google map API key to access relevant libraries</w:t>
      </w:r>
    </w:p>
    <w:p w:rsidR="00280B13" w:rsidRPr="00280B13" w:rsidRDefault="00280B13" w:rsidP="00280B13">
      <w:pPr>
        <w:pStyle w:val="ListParagraph"/>
        <w:numPr>
          <w:ilvl w:val="1"/>
          <w:numId w:val="15"/>
        </w:numPr>
        <w:spacing w:line="480" w:lineRule="auto"/>
      </w:pPr>
      <w:r w:rsidRPr="00280B13">
        <w:rPr>
          <w:b/>
        </w:rPr>
        <w:t>COMPANY_EMAIL</w:t>
      </w:r>
      <w:r w:rsidRPr="00280B13">
        <w:t xml:space="preserve"> – to get the contact form email</w:t>
      </w:r>
    </w:p>
    <w:p w:rsidR="004D3EA5" w:rsidRPr="00280B13" w:rsidRDefault="00280B13" w:rsidP="004D3EA5">
      <w:pPr>
        <w:pStyle w:val="ListParagraph"/>
        <w:numPr>
          <w:ilvl w:val="1"/>
          <w:numId w:val="15"/>
        </w:numPr>
        <w:spacing w:line="480" w:lineRule="auto"/>
      </w:pPr>
      <w:r w:rsidRPr="00280B13">
        <w:rPr>
          <w:b/>
        </w:rPr>
        <w:t>ENVIRONMENT</w:t>
      </w:r>
      <w:r w:rsidRPr="00280B13">
        <w:t xml:space="preserve"> – PRODUCTION or LOCAL (to show/hide errors)</w:t>
      </w:r>
    </w:p>
    <w:p w:rsidR="004D3EA5" w:rsidRDefault="004D3EA5" w:rsidP="001D4922">
      <w:pPr>
        <w:pStyle w:val="ListParagraph"/>
        <w:numPr>
          <w:ilvl w:val="0"/>
          <w:numId w:val="15"/>
        </w:numPr>
        <w:spacing w:line="480" w:lineRule="auto"/>
      </w:pPr>
      <w:r w:rsidRPr="00280B13">
        <w:t xml:space="preserve">Database details in </w:t>
      </w:r>
      <w:r>
        <w:t xml:space="preserve">.env file - </w:t>
      </w:r>
      <w:r w:rsidRPr="00280B13">
        <w:rPr>
          <w:b/>
        </w:rPr>
        <w:t>DB_HOST</w:t>
      </w:r>
      <w:r>
        <w:rPr>
          <w:b/>
        </w:rPr>
        <w:t>,DB_PORT,</w:t>
      </w:r>
      <w:r w:rsidRPr="00280B13">
        <w:rPr>
          <w:sz w:val="18"/>
        </w:rPr>
        <w:t xml:space="preserve"> </w:t>
      </w:r>
      <w:r w:rsidRPr="00280B13">
        <w:rPr>
          <w:b/>
        </w:rPr>
        <w:t>DB_</w:t>
      </w:r>
      <w:r>
        <w:rPr>
          <w:b/>
        </w:rPr>
        <w:t>DATABASE</w:t>
      </w:r>
      <w:r w:rsidRPr="00280B13">
        <w:t>,</w:t>
      </w:r>
      <w:r w:rsidRPr="00280B13">
        <w:rPr>
          <w:sz w:val="18"/>
        </w:rPr>
        <w:t xml:space="preserve"> </w:t>
      </w:r>
      <w:r w:rsidRPr="00280B13">
        <w:rPr>
          <w:b/>
        </w:rPr>
        <w:t>DB_USERNAME</w:t>
      </w:r>
      <w:r w:rsidRPr="00280B13">
        <w:t>,</w:t>
      </w:r>
      <w:r w:rsidRPr="00280B13">
        <w:rPr>
          <w:sz w:val="18"/>
        </w:rPr>
        <w:t xml:space="preserve"> </w:t>
      </w:r>
      <w:r w:rsidRPr="00280B13">
        <w:rPr>
          <w:b/>
        </w:rPr>
        <w:t>DB_PASSWORD</w:t>
      </w:r>
    </w:p>
    <w:p w:rsidR="00280B13" w:rsidRDefault="00280B13" w:rsidP="00280B13">
      <w:pPr>
        <w:pStyle w:val="ListParagraph"/>
        <w:numPr>
          <w:ilvl w:val="0"/>
          <w:numId w:val="15"/>
        </w:numPr>
        <w:spacing w:line="480" w:lineRule="auto"/>
      </w:pPr>
      <w:r w:rsidRPr="00280B13">
        <w:t xml:space="preserve">Always point the accessing url to </w:t>
      </w:r>
      <w:r w:rsidRPr="00280B13">
        <w:rPr>
          <w:b/>
        </w:rPr>
        <w:t>public</w:t>
      </w:r>
      <w:r w:rsidRPr="00280B13">
        <w:t xml:space="preserve"> folder.</w:t>
      </w:r>
      <w:r>
        <w:t xml:space="preserve"> (eg:-</w:t>
      </w:r>
      <w:r w:rsidRPr="00280B13">
        <w:t xml:space="preserve"> </w:t>
      </w:r>
      <w:hyperlink r:id="rId8" w:history="1">
        <w:r w:rsidR="00C32782" w:rsidRPr="00A25267">
          <w:rPr>
            <w:rStyle w:val="Hyperlink"/>
          </w:rPr>
          <w:t>http://localhost/myprojectlaravel/public/</w:t>
        </w:r>
      </w:hyperlink>
      <w:r>
        <w:t>)</w:t>
      </w:r>
    </w:p>
    <w:p w:rsidR="007A7ABE" w:rsidRDefault="00C32782" w:rsidP="00C32782">
      <w:pPr>
        <w:pStyle w:val="ListParagraph"/>
        <w:spacing w:line="480" w:lineRule="auto"/>
        <w:ind w:left="1152"/>
      </w:pPr>
      <w:r>
        <w:t xml:space="preserve">  </w:t>
      </w:r>
    </w:p>
    <w:p w:rsidR="00687A36" w:rsidRDefault="00687A36" w:rsidP="007A7ABE">
      <w:pPr>
        <w:pStyle w:val="ListParagraph"/>
        <w:spacing w:line="480" w:lineRule="auto"/>
        <w:ind w:left="1152"/>
      </w:pPr>
    </w:p>
    <w:p w:rsidR="00687A36" w:rsidRDefault="00C32782" w:rsidP="00601389">
      <w:pPr>
        <w:pStyle w:val="ListParagraph"/>
        <w:spacing w:line="480" w:lineRule="auto"/>
        <w:ind w:left="2160"/>
      </w:pPr>
      <w:r>
        <w:t xml:space="preserve"> </w:t>
      </w:r>
    </w:p>
    <w:p w:rsidR="00687A36" w:rsidRPr="006F6FEC" w:rsidRDefault="00687A36" w:rsidP="00601389">
      <w:pPr>
        <w:pStyle w:val="ListParagraph"/>
        <w:spacing w:line="480" w:lineRule="auto"/>
        <w:ind w:left="2160"/>
      </w:pPr>
      <w:r>
        <w:t>Thank You</w:t>
      </w:r>
      <w:r w:rsidR="006077AF">
        <w:t xml:space="preserve"> !</w:t>
      </w:r>
    </w:p>
    <w:sectPr w:rsidR="00687A36" w:rsidRPr="006F6F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090" w:rsidRDefault="008C0090">
      <w:r>
        <w:separator/>
      </w:r>
    </w:p>
    <w:p w:rsidR="008C0090" w:rsidRDefault="008C0090"/>
  </w:endnote>
  <w:endnote w:type="continuationSeparator" w:id="0">
    <w:p w:rsidR="008C0090" w:rsidRDefault="008C0090">
      <w:r>
        <w:continuationSeparator/>
      </w:r>
    </w:p>
    <w:p w:rsidR="008C0090" w:rsidRDefault="008C00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B9C" w:rsidRDefault="007F4B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Footer table with date, document title, and page number"/>
    </w:tblPr>
    <w:tblGrid>
      <w:gridCol w:w="1404"/>
      <w:gridCol w:w="6552"/>
      <w:gridCol w:w="1404"/>
    </w:tblGrid>
    <w:tr w:rsidR="00FC58C2" w:rsidTr="005A54FA">
      <w:tc>
        <w:tcPr>
          <w:tcW w:w="750" w:type="pct"/>
        </w:tcPr>
        <w:p w:rsidR="00FC58C2" w:rsidRDefault="008C0090" w:rsidP="00547E56">
          <w:pPr>
            <w:pStyle w:val="Footer"/>
          </w:pPr>
          <w:sdt>
            <w:sdtPr>
              <w:alias w:val="Date:"/>
              <w:tag w:val="Date:"/>
              <w:id w:val="-581765881"/>
              <w:placeholder>
                <w:docPart w:val="F3EBF16F2A9E425C9D79022908477833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BF5773">
                <w:t>28-07-2018</w:t>
              </w:r>
            </w:sdtContent>
          </w:sdt>
        </w:p>
      </w:tc>
      <w:tc>
        <w:tcPr>
          <w:tcW w:w="3500" w:type="pct"/>
        </w:tcPr>
        <w:sdt>
          <w:sdtPr>
            <w:alias w:val="Title:"/>
            <w:tag w:val="Title:"/>
            <w:id w:val="1369803302"/>
            <w:placeholder>
              <w:docPart w:val="3B3F19AEEB5B4021AC787CBDD66093E8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:rsidR="00FC58C2" w:rsidRDefault="009D5E7E" w:rsidP="00547E56">
              <w:pPr>
                <w:pStyle w:val="Footer"/>
                <w:jc w:val="center"/>
              </w:pPr>
              <w:r>
                <w:t>PROJECT DOCUMENT (LARAVEL 5.4)</w:t>
              </w:r>
            </w:p>
          </w:sdtContent>
        </w:sdt>
      </w:tc>
      <w:tc>
        <w:tcPr>
          <w:tcW w:w="750" w:type="pct"/>
        </w:tcPr>
        <w:p w:rsidR="00FC58C2" w:rsidRDefault="004F0E9B" w:rsidP="00547E56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155EF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FC58C2" w:rsidRDefault="00FC58C2">
    <w:pPr>
      <w:pStyle w:val="Footer"/>
      <w:ind w:left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B9C" w:rsidRDefault="007F4B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090" w:rsidRDefault="008C0090">
      <w:r>
        <w:separator/>
      </w:r>
    </w:p>
    <w:p w:rsidR="008C0090" w:rsidRDefault="008C0090"/>
  </w:footnote>
  <w:footnote w:type="continuationSeparator" w:id="0">
    <w:p w:rsidR="008C0090" w:rsidRDefault="008C0090">
      <w:r>
        <w:continuationSeparator/>
      </w:r>
    </w:p>
    <w:p w:rsidR="008C0090" w:rsidRDefault="008C009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B9C" w:rsidRDefault="007F4B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8C2" w:rsidRDefault="008C0090">
    <w:pPr>
      <w:pStyle w:val="Header"/>
    </w:pPr>
    <w:sdt>
      <w:sdtPr>
        <w:alias w:val="Confidential:"/>
        <w:tag w:val="Confidential:"/>
        <w:id w:val="-1822729698"/>
        <w:temporary/>
        <w:showingPlcHdr/>
        <w15:appearance w15:val="hidden"/>
      </w:sdtPr>
      <w:sdtEndPr/>
      <w:sdtContent>
        <w:r w:rsidR="003F66FA">
          <w:t>Confidential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C93" w:rsidRDefault="00A638E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28C2BF5" wp14:editId="70BEBE4B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oup 1" descr="Decorative sideba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135A9744" id="Group 1" o:spid="_x0000_s1026" alt="Decorative sidebar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">
              <v:rect id="Rectangle 2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TOV8EA&#10;AADaAAAADwAAAGRycy9kb3ducmV2LnhtbESP0YrCMBRE34X9h3AF3zS1sOLWpuKKgogv6n7Atbm2&#10;1eamNNna/fuNIPg4zMwZJl32phYdta6yrGA6iUAQ51ZXXCj4OW/HcxDOI2usLZOCP3KwzD4GKSba&#10;PvhI3ckXIkDYJaig9L5JpHR5SQbdxDbEwbva1qAPsi2kbvER4KaWcRTNpMGKw0KJDa1Lyu+nX6Ng&#10;Y+zn4fbVmW1cXayczdl/71mp0bBfLUB46v07/GrvtIIYnlfCDZ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UzlfBAAAA2gAAAA8AAAAAAAAAAAAAAAAAmAIAAGRycy9kb3du&#10;cmV2LnhtbFBLBQYAAAAABAAEAPUAAACGAwAAAAA=&#10;" fillcolor="#dd8047 [3205]" stroked="f" strokeweight="1pt"/>
              <v:rect id="Rectangle 3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28y74A&#10;AADaAAAADwAAAGRycy9kb3ducmV2LnhtbESPzQrCMBCE74LvEFbwUjRVQaQaRYSCIAr+XLwtzdoW&#10;m01pota3N4LgcZj5ZpjFqjWVeFLjSssKRsMYBHFmdcm5gss5HcxAOI+ssbJMCt7kYLXsdhaYaPvi&#10;Iz1PPhehhF2CCgrv60RKlxVk0A1tTRy8m20M+iCbXOoGX6HcVHIcx1NpsOSwUGBNm4Ky++lhFExS&#10;bWo8tKmPdg+MLsdodN0flOr32vUchKfW/8M/eqsDB98r4QbI5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jdvMu+AAAA2gAAAA8AAAAAAAAAAAAAAAAAmAIAAGRycy9kb3ducmV2&#10;LnhtbFBLBQYAAAAABAAEAPUAAACDAwAAAAA=&#10;" fillcolor="#94b6d2 [3204]" stroked="f" strokeweight="1pt">
                <v:path arrowok="t"/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EE4270"/>
    <w:multiLevelType w:val="hybridMultilevel"/>
    <w:tmpl w:val="4DAE7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A35A5"/>
    <w:multiLevelType w:val="hybridMultilevel"/>
    <w:tmpl w:val="666A4E2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69CA49F3"/>
    <w:multiLevelType w:val="hybridMultilevel"/>
    <w:tmpl w:val="6890CD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51A39D9"/>
    <w:multiLevelType w:val="hybridMultilevel"/>
    <w:tmpl w:val="D542CBB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8"/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5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773"/>
    <w:rsid w:val="001912B2"/>
    <w:rsid w:val="001D4922"/>
    <w:rsid w:val="00280B13"/>
    <w:rsid w:val="00282E45"/>
    <w:rsid w:val="00290347"/>
    <w:rsid w:val="002A0044"/>
    <w:rsid w:val="003A445F"/>
    <w:rsid w:val="003A4FE1"/>
    <w:rsid w:val="003C0801"/>
    <w:rsid w:val="003F66FA"/>
    <w:rsid w:val="004224CB"/>
    <w:rsid w:val="00474746"/>
    <w:rsid w:val="00476DAA"/>
    <w:rsid w:val="004D3EA5"/>
    <w:rsid w:val="004D5282"/>
    <w:rsid w:val="004F0E9B"/>
    <w:rsid w:val="00547E56"/>
    <w:rsid w:val="005A54FA"/>
    <w:rsid w:val="005B2EAF"/>
    <w:rsid w:val="005B3755"/>
    <w:rsid w:val="005D0DA5"/>
    <w:rsid w:val="00601389"/>
    <w:rsid w:val="006077AF"/>
    <w:rsid w:val="00687A36"/>
    <w:rsid w:val="006E67C4"/>
    <w:rsid w:val="006F2718"/>
    <w:rsid w:val="006F6FEC"/>
    <w:rsid w:val="00701FCC"/>
    <w:rsid w:val="007155EF"/>
    <w:rsid w:val="007A7ABE"/>
    <w:rsid w:val="007B6CB4"/>
    <w:rsid w:val="007D770B"/>
    <w:rsid w:val="007F4B9C"/>
    <w:rsid w:val="007F6D58"/>
    <w:rsid w:val="008400AB"/>
    <w:rsid w:val="008C0090"/>
    <w:rsid w:val="008E7E24"/>
    <w:rsid w:val="0090428B"/>
    <w:rsid w:val="009D5E7E"/>
    <w:rsid w:val="00A47123"/>
    <w:rsid w:val="00A638EC"/>
    <w:rsid w:val="00A94C93"/>
    <w:rsid w:val="00AA133F"/>
    <w:rsid w:val="00AE2333"/>
    <w:rsid w:val="00BE0195"/>
    <w:rsid w:val="00BF5773"/>
    <w:rsid w:val="00C32782"/>
    <w:rsid w:val="00C36367"/>
    <w:rsid w:val="00D5350B"/>
    <w:rsid w:val="00E47FA8"/>
    <w:rsid w:val="00F9069F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0261B5-8EED-4EB5-B7BA-BD01325F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EAF"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ooter">
    <w:name w:val="footer"/>
    <w:basedOn w:val="Normal"/>
    <w:link w:val="FooterChar"/>
    <w:uiPriority w:val="2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94B6D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sid w:val="006E67C4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pPr>
      <w:jc w:val="right"/>
    </w:p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A54FA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unhideWhenUsed/>
    <w:rsid w:val="005A54FA"/>
    <w:rPr>
      <w:color w:val="7C5F1D" w:themeColor="accent4" w:themeShade="80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Emphasis">
    <w:name w:val="Emphasis"/>
    <w:basedOn w:val="DefaultParagraphFont"/>
    <w:uiPriority w:val="20"/>
    <w:rsid w:val="005B2EAF"/>
    <w:rPr>
      <w:i/>
      <w:iCs/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qFormat/>
    <w:rsid w:val="00BF5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myprojectlaravel/public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h\AppData\Roaming\Microsoft\Templates\Tactical%20business%20market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0B5404A22244989A06E9679BA480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7C1B6-B608-41A7-AE11-CABBBD078579}"/>
      </w:docPartPr>
      <w:docPartBody>
        <w:p w:rsidR="002D5AEC" w:rsidRDefault="009D46FC">
          <w:pPr>
            <w:pStyle w:val="B0B5404A22244989A06E9679BA48014B"/>
          </w:pPr>
          <w:r w:rsidRPr="00A638EC">
            <w:t>Version</w:t>
          </w:r>
        </w:p>
      </w:docPartBody>
    </w:docPart>
    <w:docPart>
      <w:docPartPr>
        <w:name w:val="1524869ED6D64BAEBDCDB584ECD25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1D8FC-1EDA-4EB2-9786-F260C3CCD7FF}"/>
      </w:docPartPr>
      <w:docPartBody>
        <w:p w:rsidR="002D5AEC" w:rsidRDefault="009D46FC">
          <w:pPr>
            <w:pStyle w:val="1524869ED6D64BAEBDCDB584ECD25F81"/>
          </w:pPr>
          <w:r>
            <w:t>Date</w:t>
          </w:r>
        </w:p>
      </w:docPartBody>
    </w:docPart>
    <w:docPart>
      <w:docPartPr>
        <w:name w:val="F7C88482B5004A3D92D6CD3E05244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96346-0E6B-49FE-BC10-7C74D8E6432C}"/>
      </w:docPartPr>
      <w:docPartBody>
        <w:p w:rsidR="002D5AEC" w:rsidRDefault="009D46FC">
          <w:pPr>
            <w:pStyle w:val="F7C88482B5004A3D92D6CD3E05244984"/>
          </w:pPr>
          <w:r w:rsidRPr="002A0044">
            <w:t>Tactical Marketing Plan</w:t>
          </w:r>
        </w:p>
      </w:docPartBody>
    </w:docPart>
    <w:docPart>
      <w:docPartPr>
        <w:name w:val="C2525534FAA749449CD870FFBC1E1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61C6B-C09E-4589-BA23-BE49084473B8}"/>
      </w:docPartPr>
      <w:docPartBody>
        <w:p w:rsidR="002D5AEC" w:rsidRDefault="009D46FC">
          <w:pPr>
            <w:pStyle w:val="C2525534FAA749449CD870FFBC1E16AA"/>
          </w:pPr>
          <w:r>
            <w:t>Document subtitle</w:t>
          </w:r>
        </w:p>
      </w:docPartBody>
    </w:docPart>
    <w:docPart>
      <w:docPartPr>
        <w:name w:val="F5F495E406D64969A18289206EEA3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54F17-5642-4A29-B3EE-853575811B63}"/>
      </w:docPartPr>
      <w:docPartBody>
        <w:p w:rsidR="002D5AEC" w:rsidRDefault="009D46FC">
          <w:pPr>
            <w:pStyle w:val="F5F495E406D64969A18289206EEA31F5"/>
          </w:pPr>
          <w:r w:rsidRPr="004D5282">
            <w:t>company name</w:t>
          </w:r>
        </w:p>
      </w:docPartBody>
    </w:docPart>
    <w:docPart>
      <w:docPartPr>
        <w:name w:val="5236574232C940078298E12DE59F2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015B7-E2D5-42E5-9B6C-1CCCA6556444}"/>
      </w:docPartPr>
      <w:docPartBody>
        <w:p w:rsidR="002D5AEC" w:rsidRDefault="009D46FC">
          <w:pPr>
            <w:pStyle w:val="5236574232C940078298E12DE59F2B65"/>
          </w:pPr>
          <w:r w:rsidRPr="002A0044">
            <w:t>Tactical Marketing Plan</w:t>
          </w:r>
        </w:p>
      </w:docPartBody>
    </w:docPart>
    <w:docPart>
      <w:docPartPr>
        <w:name w:val="F3EBF16F2A9E425C9D79022908477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D0FFF-C77F-401C-93B0-DDD9292AB1EC}"/>
      </w:docPartPr>
      <w:docPartBody>
        <w:p w:rsidR="002D5AEC" w:rsidRDefault="009D46FC">
          <w:pPr>
            <w:pStyle w:val="F3EBF16F2A9E425C9D79022908477833"/>
          </w:pPr>
          <w:r>
            <w:t>Define your pull-through offer.</w:t>
          </w:r>
        </w:p>
      </w:docPartBody>
    </w:docPart>
    <w:docPart>
      <w:docPartPr>
        <w:name w:val="3B3F19AEEB5B4021AC787CBDD660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C3A52-24C6-4A53-B214-68FAD96DE8B5}"/>
      </w:docPartPr>
      <w:docPartBody>
        <w:p w:rsidR="002D5AEC" w:rsidRDefault="009D46FC">
          <w:pPr>
            <w:pStyle w:val="3B3F19AEEB5B4021AC787CBDD66093E8"/>
          </w:pPr>
          <w:r>
            <w:t>Process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6FC"/>
    <w:rsid w:val="00134468"/>
    <w:rsid w:val="002D5AEC"/>
    <w:rsid w:val="003055CB"/>
    <w:rsid w:val="003F5DC0"/>
    <w:rsid w:val="009D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B5404A22244989A06E9679BA48014B">
    <w:name w:val="B0B5404A22244989A06E9679BA48014B"/>
  </w:style>
  <w:style w:type="paragraph" w:customStyle="1" w:styleId="85A06E3130F8418E846FC8A2C790FFFE">
    <w:name w:val="85A06E3130F8418E846FC8A2C790FFFE"/>
  </w:style>
  <w:style w:type="paragraph" w:customStyle="1" w:styleId="1524869ED6D64BAEBDCDB584ECD25F81">
    <w:name w:val="1524869ED6D64BAEBDCDB584ECD25F81"/>
  </w:style>
  <w:style w:type="paragraph" w:customStyle="1" w:styleId="F7C88482B5004A3D92D6CD3E05244984">
    <w:name w:val="F7C88482B5004A3D92D6CD3E05244984"/>
  </w:style>
  <w:style w:type="paragraph" w:customStyle="1" w:styleId="C2525534FAA749449CD870FFBC1E16AA">
    <w:name w:val="C2525534FAA749449CD870FFBC1E16AA"/>
  </w:style>
  <w:style w:type="paragraph" w:customStyle="1" w:styleId="940B35111EBF4AB08D41405AE7D01AD2">
    <w:name w:val="940B35111EBF4AB08D41405AE7D01AD2"/>
  </w:style>
  <w:style w:type="paragraph" w:customStyle="1" w:styleId="148554C9CD7B49AA920C1EE1440AE9E0">
    <w:name w:val="148554C9CD7B49AA920C1EE1440AE9E0"/>
  </w:style>
  <w:style w:type="paragraph" w:customStyle="1" w:styleId="F5F495E406D64969A18289206EEA31F5">
    <w:name w:val="F5F495E406D64969A18289206EEA31F5"/>
  </w:style>
  <w:style w:type="paragraph" w:customStyle="1" w:styleId="5FA914D19A874AA2B43C159719A30C8F">
    <w:name w:val="5FA914D19A874AA2B43C159719A30C8F"/>
  </w:style>
  <w:style w:type="paragraph" w:customStyle="1" w:styleId="5236574232C940078298E12DE59F2B65">
    <w:name w:val="5236574232C940078298E12DE59F2B65"/>
  </w:style>
  <w:style w:type="character" w:styleId="Emphasis">
    <w:name w:val="Emphasis"/>
    <w:basedOn w:val="DefaultParagraphFont"/>
    <w:uiPriority w:val="20"/>
    <w:rPr>
      <w:i/>
      <w:iCs/>
      <w:color w:val="595959" w:themeColor="text1" w:themeTint="A6"/>
    </w:rPr>
  </w:style>
  <w:style w:type="paragraph" w:customStyle="1" w:styleId="D58CF99DB55642D9B4CCDC9343D8B461">
    <w:name w:val="D58CF99DB55642D9B4CCDC9343D8B461"/>
  </w:style>
  <w:style w:type="paragraph" w:customStyle="1" w:styleId="C9E953C4880F421BB37F10B48DBCA18C">
    <w:name w:val="C9E953C4880F421BB37F10B48DBCA18C"/>
  </w:style>
  <w:style w:type="paragraph" w:customStyle="1" w:styleId="4726DD1C6B2E4C83A6175339D691D948">
    <w:name w:val="4726DD1C6B2E4C83A6175339D691D948"/>
  </w:style>
  <w:style w:type="paragraph" w:customStyle="1" w:styleId="FA0DB32A805B4F3E9A25AC5F5A7BD054">
    <w:name w:val="FA0DB32A805B4F3E9A25AC5F5A7BD054"/>
  </w:style>
  <w:style w:type="paragraph" w:customStyle="1" w:styleId="9E19A719493547AAA2F74D1FF5099D39">
    <w:name w:val="9E19A719493547AAA2F74D1FF5099D39"/>
  </w:style>
  <w:style w:type="paragraph" w:customStyle="1" w:styleId="BA01C39C048B4958BAADBD3128312743">
    <w:name w:val="BA01C39C048B4958BAADBD3128312743"/>
  </w:style>
  <w:style w:type="paragraph" w:customStyle="1" w:styleId="4AF65001E098484CA8AED3ECFC6A16A9">
    <w:name w:val="4AF65001E098484CA8AED3ECFC6A16A9"/>
  </w:style>
  <w:style w:type="paragraph" w:customStyle="1" w:styleId="0F24AC252619422590036E1E9DDBDF69">
    <w:name w:val="0F24AC252619422590036E1E9DDBDF69"/>
  </w:style>
  <w:style w:type="paragraph" w:customStyle="1" w:styleId="37A6B5A7C54D4FD9B45087C7D1E7A665">
    <w:name w:val="37A6B5A7C54D4FD9B45087C7D1E7A665"/>
  </w:style>
  <w:style w:type="paragraph" w:customStyle="1" w:styleId="704FBE6408BA41C285F3046870697E33">
    <w:name w:val="704FBE6408BA41C285F3046870697E33"/>
  </w:style>
  <w:style w:type="paragraph" w:customStyle="1" w:styleId="1EE4FB7D1B9D4E53BA739E80F9F28826">
    <w:name w:val="1EE4FB7D1B9D4E53BA739E80F9F28826"/>
  </w:style>
  <w:style w:type="paragraph" w:customStyle="1" w:styleId="A175239693B94F70A3174A811A832377">
    <w:name w:val="A175239693B94F70A3174A811A832377"/>
  </w:style>
  <w:style w:type="paragraph" w:customStyle="1" w:styleId="9B1EA1A4246944DB92EF4C1032500787">
    <w:name w:val="9B1EA1A4246944DB92EF4C1032500787"/>
  </w:style>
  <w:style w:type="paragraph" w:customStyle="1" w:styleId="9A146C16443A4EF9B7935FDF4D0E1991">
    <w:name w:val="9A146C16443A4EF9B7935FDF4D0E1991"/>
  </w:style>
  <w:style w:type="paragraph" w:customStyle="1" w:styleId="831E3E9E3A2D45C2BB019A04D14E6CA8">
    <w:name w:val="831E3E9E3A2D45C2BB019A04D14E6CA8"/>
  </w:style>
  <w:style w:type="paragraph" w:customStyle="1" w:styleId="448E8B907217464884305B23CC157F76">
    <w:name w:val="448E8B907217464884305B23CC157F76"/>
  </w:style>
  <w:style w:type="paragraph" w:customStyle="1" w:styleId="7CBA5E4D116347CCB448965CB508751D">
    <w:name w:val="7CBA5E4D116347CCB448965CB508751D"/>
  </w:style>
  <w:style w:type="paragraph" w:customStyle="1" w:styleId="C30BF4A3676F4C22B0FB560163E8A910">
    <w:name w:val="C30BF4A3676F4C22B0FB560163E8A910"/>
  </w:style>
  <w:style w:type="paragraph" w:customStyle="1" w:styleId="61FA5F1ED3F2478FA3F52AAEAA353FA7">
    <w:name w:val="61FA5F1ED3F2478FA3F52AAEAA353FA7"/>
  </w:style>
  <w:style w:type="paragraph" w:customStyle="1" w:styleId="F24E41B595F645C3A68F2F4F9400190D">
    <w:name w:val="F24E41B595F645C3A68F2F4F9400190D"/>
  </w:style>
  <w:style w:type="paragraph" w:customStyle="1" w:styleId="279BC7784DF94C1AAAC6A3AEEE7A7C74">
    <w:name w:val="279BC7784DF94C1AAAC6A3AEEE7A7C74"/>
  </w:style>
  <w:style w:type="paragraph" w:customStyle="1" w:styleId="FFD366BFE27940188297092A7F4331E9">
    <w:name w:val="FFD366BFE27940188297092A7F4331E9"/>
  </w:style>
  <w:style w:type="paragraph" w:customStyle="1" w:styleId="F6A1C5FF1B134CEE8AD0DD610EC11885">
    <w:name w:val="F6A1C5FF1B134CEE8AD0DD610EC11885"/>
  </w:style>
  <w:style w:type="paragraph" w:customStyle="1" w:styleId="14D6BC9BBBB04095A559D7055A5BB8ED">
    <w:name w:val="14D6BC9BBBB04095A559D7055A5BB8ED"/>
  </w:style>
  <w:style w:type="paragraph" w:customStyle="1" w:styleId="648241294671414AAE7EDA194E193722">
    <w:name w:val="648241294671414AAE7EDA194E193722"/>
  </w:style>
  <w:style w:type="paragraph" w:customStyle="1" w:styleId="F3EBF16F2A9E425C9D79022908477833">
    <w:name w:val="F3EBF16F2A9E425C9D79022908477833"/>
  </w:style>
  <w:style w:type="paragraph" w:customStyle="1" w:styleId="3B3F19AEEB5B4021AC787CBDD66093E8">
    <w:name w:val="3B3F19AEEB5B4021AC787CBDD66093E8"/>
  </w:style>
  <w:style w:type="paragraph" w:customStyle="1" w:styleId="F14E46FDF71F49FD80517A033A1276A4">
    <w:name w:val="F14E46FDF71F49FD80517A033A1276A4"/>
  </w:style>
  <w:style w:type="paragraph" w:customStyle="1" w:styleId="C5920D9872154A2195C5360D15889D93">
    <w:name w:val="C5920D9872154A2195C5360D15889D93"/>
  </w:style>
  <w:style w:type="paragraph" w:customStyle="1" w:styleId="87B1E7F297C247B381440B5AE166CC41">
    <w:name w:val="87B1E7F297C247B381440B5AE166CC41"/>
  </w:style>
  <w:style w:type="paragraph" w:customStyle="1" w:styleId="6BBE2E5A93764C078A28C625E1E8AB37">
    <w:name w:val="6BBE2E5A93764C078A28C625E1E8AB37"/>
  </w:style>
  <w:style w:type="paragraph" w:customStyle="1" w:styleId="BD3ED85748904C189D98DBE2152B42D3">
    <w:name w:val="BD3ED85748904C189D98DBE2152B42D3"/>
  </w:style>
  <w:style w:type="paragraph" w:customStyle="1" w:styleId="7010ED50A1974D3F881949AA64646A0F">
    <w:name w:val="7010ED50A1974D3F881949AA64646A0F"/>
  </w:style>
  <w:style w:type="paragraph" w:customStyle="1" w:styleId="19814C2FC91640DDB206CA1CEA523BF7">
    <w:name w:val="19814C2FC91640DDB206CA1CEA523BF7"/>
  </w:style>
  <w:style w:type="paragraph" w:customStyle="1" w:styleId="31F9B684F0504A6898284E56227849B4">
    <w:name w:val="31F9B684F0504A6898284E56227849B4"/>
  </w:style>
  <w:style w:type="paragraph" w:customStyle="1" w:styleId="A9394F5E9D90411A94774FB1240B0CA6">
    <w:name w:val="A9394F5E9D90411A94774FB1240B0CA6"/>
  </w:style>
  <w:style w:type="paragraph" w:customStyle="1" w:styleId="0FD60F11F0244F03AB904EA5BB332706">
    <w:name w:val="0FD60F11F0244F03AB904EA5BB332706"/>
  </w:style>
  <w:style w:type="paragraph" w:customStyle="1" w:styleId="442EC7238E8A4729BCE8345EC4319E82">
    <w:name w:val="442EC7238E8A4729BCE8345EC4319E82"/>
  </w:style>
  <w:style w:type="paragraph" w:customStyle="1" w:styleId="7E44827D0BE24E4D825D1F94CC7BB0E5">
    <w:name w:val="7E44827D0BE24E4D825D1F94CC7BB0E5"/>
  </w:style>
  <w:style w:type="paragraph" w:customStyle="1" w:styleId="709482430EE84C96AC3CB577D535C0EE">
    <w:name w:val="709482430EE84C96AC3CB577D535C0EE"/>
  </w:style>
  <w:style w:type="paragraph" w:customStyle="1" w:styleId="92CF25D6F0634F5A99A18052E88A55D4">
    <w:name w:val="92CF25D6F0634F5A99A18052E88A55D4"/>
  </w:style>
  <w:style w:type="paragraph" w:customStyle="1" w:styleId="82D96AE980A04183B42189B3328A6CAD">
    <w:name w:val="82D96AE980A04183B42189B3328A6CAD"/>
  </w:style>
  <w:style w:type="paragraph" w:customStyle="1" w:styleId="8D60E9DDA4E040A58868E9BEC2799828">
    <w:name w:val="8D60E9DDA4E040A58868E9BEC2799828"/>
  </w:style>
  <w:style w:type="paragraph" w:customStyle="1" w:styleId="B50FE831805C4072AF92C5EE6691DA4D">
    <w:name w:val="B50FE831805C4072AF92C5EE6691DA4D"/>
  </w:style>
  <w:style w:type="paragraph" w:customStyle="1" w:styleId="9C0ECD15A51E469C9C784D79FCDCDDBE">
    <w:name w:val="9C0ECD15A51E469C9C784D79FCDCDDBE"/>
  </w:style>
  <w:style w:type="paragraph" w:customStyle="1" w:styleId="90DEB4419C6049B38EE9E40BEFA65ED2">
    <w:name w:val="90DEB4419C6049B38EE9E40BEFA65ED2"/>
  </w:style>
  <w:style w:type="paragraph" w:customStyle="1" w:styleId="8E46E1E3BCF84B20B72C03986470BEA7">
    <w:name w:val="8E46E1E3BCF84B20B72C03986470BEA7"/>
  </w:style>
  <w:style w:type="paragraph" w:customStyle="1" w:styleId="90F013426B714E4CBEAC1BCE60927EB7">
    <w:name w:val="90F013426B714E4CBEAC1BCE60927EB7"/>
  </w:style>
  <w:style w:type="paragraph" w:customStyle="1" w:styleId="66CF33D6F46D451C82A0A6819E25E057">
    <w:name w:val="66CF33D6F46D451C82A0A6819E25E057"/>
  </w:style>
  <w:style w:type="paragraph" w:customStyle="1" w:styleId="E6EBC5A6EE7E4A52AD73B5A97BB9E99D">
    <w:name w:val="E6EBC5A6EE7E4A52AD73B5A97BB9E99D"/>
  </w:style>
  <w:style w:type="paragraph" w:customStyle="1" w:styleId="CF4752F0D58C469886E70DCE056CE3D9">
    <w:name w:val="CF4752F0D58C469886E70DCE056CE3D9"/>
  </w:style>
  <w:style w:type="paragraph" w:customStyle="1" w:styleId="C9EC77C5255F459596ED41AC20D06724">
    <w:name w:val="C9EC77C5255F459596ED41AC20D06724"/>
  </w:style>
  <w:style w:type="paragraph" w:customStyle="1" w:styleId="4DE34E2EA3514112B34D6425B17B63B2">
    <w:name w:val="4DE34E2EA3514112B34D6425B17B63B2"/>
  </w:style>
  <w:style w:type="paragraph" w:customStyle="1" w:styleId="D8DB9409726A419F9FE4BA30B141CADE">
    <w:name w:val="D8DB9409726A419F9FE4BA30B141CADE"/>
  </w:style>
  <w:style w:type="paragraph" w:customStyle="1" w:styleId="CB04AD4091A14D11B79047193DBF038D">
    <w:name w:val="CB04AD4091A14D11B79047193DBF038D"/>
  </w:style>
  <w:style w:type="paragraph" w:customStyle="1" w:styleId="51EA55A2FDCA45F3976B54CF94A70648">
    <w:name w:val="51EA55A2FDCA45F3976B54CF94A70648"/>
  </w:style>
  <w:style w:type="paragraph" w:customStyle="1" w:styleId="ACA00B9D2F6842188065FE0F05AA3C0A">
    <w:name w:val="ACA00B9D2F6842188065FE0F05AA3C0A"/>
  </w:style>
  <w:style w:type="paragraph" w:customStyle="1" w:styleId="5C7E21C3C6294F60ADDDFD6AD758C9C2">
    <w:name w:val="5C7E21C3C6294F60ADDDFD6AD758C9C2"/>
  </w:style>
  <w:style w:type="paragraph" w:customStyle="1" w:styleId="379383D35B484A4AB9B5B6F6AE76ACA9">
    <w:name w:val="379383D35B484A4AB9B5B6F6AE76ACA9"/>
  </w:style>
  <w:style w:type="paragraph" w:customStyle="1" w:styleId="6693785984A04411908C86DF0A37C266">
    <w:name w:val="6693785984A04411908C86DF0A37C266"/>
  </w:style>
  <w:style w:type="paragraph" w:customStyle="1" w:styleId="3CA69934D5EC4F9E85C5CB8EB8C6E3BC">
    <w:name w:val="3CA69934D5EC4F9E85C5CB8EB8C6E3BC"/>
  </w:style>
  <w:style w:type="paragraph" w:customStyle="1" w:styleId="8D014073618D40FAAC46F06E47CDCC87">
    <w:name w:val="8D014073618D40FAAC46F06E47CDCC87"/>
  </w:style>
  <w:style w:type="paragraph" w:customStyle="1" w:styleId="EA2F63C10DDE4B6EAE791DB902228A14">
    <w:name w:val="EA2F63C10DDE4B6EAE791DB902228A14"/>
  </w:style>
  <w:style w:type="paragraph" w:customStyle="1" w:styleId="C2F00BFA68594292B4B94F667C606E70">
    <w:name w:val="C2F00BFA68594292B4B94F667C606E70"/>
  </w:style>
  <w:style w:type="paragraph" w:customStyle="1" w:styleId="F671258A703D47F581CEAC651352AA6A">
    <w:name w:val="F671258A703D47F581CEAC651352AA6A"/>
  </w:style>
  <w:style w:type="paragraph" w:customStyle="1" w:styleId="3360FD8257D94C4E8A6D87FD6563CA9F">
    <w:name w:val="3360FD8257D94C4E8A6D87FD6563CA9F"/>
  </w:style>
  <w:style w:type="paragraph" w:customStyle="1" w:styleId="4B6F902004BA4F4F836F75E45D42859F">
    <w:name w:val="4B6F902004BA4F4F836F75E45D42859F"/>
  </w:style>
  <w:style w:type="paragraph" w:customStyle="1" w:styleId="5E11A881DC774F07A6F75B4CD3264426">
    <w:name w:val="5E11A881DC774F07A6F75B4CD3264426"/>
  </w:style>
  <w:style w:type="paragraph" w:customStyle="1" w:styleId="45E8CA73AFEF4C13B7595C8F31D278B9">
    <w:name w:val="45E8CA73AFEF4C13B7595C8F31D278B9"/>
  </w:style>
  <w:style w:type="paragraph" w:customStyle="1" w:styleId="3904F39A815748C0B27058E2E9E6F452">
    <w:name w:val="3904F39A815748C0B27058E2E9E6F452"/>
  </w:style>
  <w:style w:type="paragraph" w:customStyle="1" w:styleId="FF6BB5A936014083A2E6142910BCA6AB">
    <w:name w:val="FF6BB5A936014083A2E6142910BCA6AB"/>
  </w:style>
  <w:style w:type="paragraph" w:customStyle="1" w:styleId="3FF48A290AB04F709CE8BCD65734EDDA">
    <w:name w:val="3FF48A290AB04F709CE8BCD65734EDDA"/>
  </w:style>
  <w:style w:type="paragraph" w:customStyle="1" w:styleId="2C1A7DD6256B4C24AB15FDCCF457BEEA">
    <w:name w:val="2C1A7DD6256B4C24AB15FDCCF457BEEA"/>
  </w:style>
  <w:style w:type="paragraph" w:customStyle="1" w:styleId="4397673008D94BC8AD5588383CB43F1B">
    <w:name w:val="4397673008D94BC8AD5588383CB43F1B"/>
  </w:style>
  <w:style w:type="paragraph" w:customStyle="1" w:styleId="4B25381B40C04AC69B4B11C1F2036DEC">
    <w:name w:val="4B25381B40C04AC69B4B11C1F2036DEC"/>
  </w:style>
  <w:style w:type="paragraph" w:customStyle="1" w:styleId="52DCFBC51A28443A826020EE6BBBE2A0">
    <w:name w:val="52DCFBC51A28443A826020EE6BBBE2A0"/>
  </w:style>
  <w:style w:type="paragraph" w:customStyle="1" w:styleId="94CE290C650F417480962BFC27374FD1">
    <w:name w:val="94CE290C650F417480962BFC27374FD1"/>
  </w:style>
  <w:style w:type="paragraph" w:customStyle="1" w:styleId="EA36952985D94EBD8B6B2B4C683D92E9">
    <w:name w:val="EA36952985D94EBD8B6B2B4C683D92E9"/>
  </w:style>
  <w:style w:type="paragraph" w:customStyle="1" w:styleId="350824692649475C9A60F9664EB6B03A">
    <w:name w:val="350824692649475C9A60F9664EB6B03A"/>
  </w:style>
  <w:style w:type="paragraph" w:customStyle="1" w:styleId="F10EC9C85A244AB1A9F849D05CF12293">
    <w:name w:val="F10EC9C85A244AB1A9F849D05CF12293"/>
  </w:style>
  <w:style w:type="paragraph" w:customStyle="1" w:styleId="6AAA9E33789C442B8669A35023BF629A">
    <w:name w:val="6AAA9E33789C442B8669A35023BF629A"/>
  </w:style>
  <w:style w:type="paragraph" w:customStyle="1" w:styleId="55239654FCBE43FBA2E1715249EDEB68">
    <w:name w:val="55239654FCBE43FBA2E1715249EDEB68"/>
  </w:style>
  <w:style w:type="paragraph" w:customStyle="1" w:styleId="50B56CBF6188481B82162560B5F98571">
    <w:name w:val="50B56CBF6188481B82162560B5F98571"/>
  </w:style>
  <w:style w:type="paragraph" w:customStyle="1" w:styleId="C71EFDD8801340DE975ED986D986E220">
    <w:name w:val="C71EFDD8801340DE975ED986D986E220"/>
  </w:style>
  <w:style w:type="paragraph" w:customStyle="1" w:styleId="6686637E3D0849078123F7B0DEE0A022">
    <w:name w:val="6686637E3D0849078123F7B0DEE0A022"/>
  </w:style>
  <w:style w:type="paragraph" w:customStyle="1" w:styleId="BCEE04DC65DD495888CF2A67F92B2895">
    <w:name w:val="BCEE04DC65DD495888CF2A67F92B2895"/>
  </w:style>
  <w:style w:type="paragraph" w:customStyle="1" w:styleId="DAA25EBB5AA94205A3F8110FFE7F2EDF">
    <w:name w:val="DAA25EBB5AA94205A3F8110FFE7F2EDF"/>
  </w:style>
  <w:style w:type="paragraph" w:customStyle="1" w:styleId="FC26422957E6430F83F2C52E585B7604">
    <w:name w:val="FC26422957E6430F83F2C52E585B7604"/>
  </w:style>
  <w:style w:type="paragraph" w:customStyle="1" w:styleId="C69285489D824B83A5BF7CF33B3D3E88">
    <w:name w:val="C69285489D824B83A5BF7CF33B3D3E88"/>
  </w:style>
  <w:style w:type="paragraph" w:customStyle="1" w:styleId="D7386DF2B5BF41D3AB0E1F70FE5E3A6F">
    <w:name w:val="D7386DF2B5BF41D3AB0E1F70FE5E3A6F"/>
  </w:style>
  <w:style w:type="paragraph" w:customStyle="1" w:styleId="D8D99F89B1164BAC9CB30716401BEC59">
    <w:name w:val="D8D99F89B1164BAC9CB30716401BEC59"/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paragraph" w:customStyle="1" w:styleId="53477959C7914B3B8939436BBD06CA64">
    <w:name w:val="53477959C7914B3B8939436BBD06CA64"/>
  </w:style>
  <w:style w:type="paragraph" w:customStyle="1" w:styleId="993EC8FC78C04AA6B3AF5F8CB2DC759E">
    <w:name w:val="993EC8FC78C04AA6B3AF5F8CB2DC759E"/>
  </w:style>
  <w:style w:type="paragraph" w:customStyle="1" w:styleId="9F431FBBBA6A48688F35C7EE62BB35D1">
    <w:name w:val="9F431FBBBA6A48688F35C7EE62BB35D1"/>
  </w:style>
  <w:style w:type="paragraph" w:customStyle="1" w:styleId="500E776481664FE08EA5BEEA3507C145">
    <w:name w:val="500E776481664FE08EA5BEEA3507C145"/>
  </w:style>
  <w:style w:type="paragraph" w:customStyle="1" w:styleId="7C61AED4147F4A8C9BD667C19402F971">
    <w:name w:val="7C61AED4147F4A8C9BD667C19402F971"/>
  </w:style>
  <w:style w:type="paragraph" w:customStyle="1" w:styleId="77E3A6A897ED4012A5D7653FA5161B7F">
    <w:name w:val="77E3A6A897ED4012A5D7653FA5161B7F"/>
  </w:style>
  <w:style w:type="paragraph" w:customStyle="1" w:styleId="DE5DA7A90EF0468888109E41275C0572">
    <w:name w:val="DE5DA7A90EF0468888109E41275C0572"/>
  </w:style>
  <w:style w:type="paragraph" w:customStyle="1" w:styleId="35978E8A789A4CACAEBD14D90573C273">
    <w:name w:val="35978E8A789A4CACAEBD14D90573C273"/>
  </w:style>
  <w:style w:type="paragraph" w:customStyle="1" w:styleId="CFC385DB7049467899543D9D5FD0356A">
    <w:name w:val="CFC385DB7049467899543D9D5FD0356A"/>
  </w:style>
  <w:style w:type="paragraph" w:customStyle="1" w:styleId="B45B5D6502134CCF951B1922824C499E">
    <w:name w:val="B45B5D6502134CCF951B1922824C499E"/>
  </w:style>
  <w:style w:type="paragraph" w:customStyle="1" w:styleId="7FDB1EB8C32E4333805853964A6E7D8D">
    <w:name w:val="7FDB1EB8C32E4333805853964A6E7D8D"/>
  </w:style>
  <w:style w:type="paragraph" w:customStyle="1" w:styleId="A81B1C05CB4D4294BF3232543C79357F">
    <w:name w:val="A81B1C05CB4D4294BF3232543C79357F"/>
  </w:style>
  <w:style w:type="paragraph" w:customStyle="1" w:styleId="B26601A6D3B344C19C8A00F4A05B0CB4">
    <w:name w:val="B26601A6D3B344C19C8A00F4A05B0CB4"/>
  </w:style>
  <w:style w:type="paragraph" w:customStyle="1" w:styleId="9DD79F32AB04402DA0EDB424572D7FF3">
    <w:name w:val="9DD79F32AB04402DA0EDB424572D7FF3"/>
  </w:style>
  <w:style w:type="paragraph" w:customStyle="1" w:styleId="C798A758C55B48DA9FD565C092D9B81A">
    <w:name w:val="C798A758C55B48DA9FD565C092D9B81A"/>
  </w:style>
  <w:style w:type="paragraph" w:customStyle="1" w:styleId="C61EF8BDDE78426FA55B2BCBDA9CF9F2">
    <w:name w:val="C61EF8BDDE78426FA55B2BCBDA9CF9F2"/>
  </w:style>
  <w:style w:type="paragraph" w:customStyle="1" w:styleId="E4A8D5EF6A0B4610A0B575EF18061C86">
    <w:name w:val="E4A8D5EF6A0B4610A0B575EF18061C86"/>
  </w:style>
  <w:style w:type="paragraph" w:customStyle="1" w:styleId="09815E6F9C4E4A48B07F9AE19A939271">
    <w:name w:val="09815E6F9C4E4A48B07F9AE19A939271"/>
  </w:style>
  <w:style w:type="paragraph" w:customStyle="1" w:styleId="7A9D70D80A1C4935BB2CF686B91B65FC">
    <w:name w:val="7A9D70D80A1C4935BB2CF686B91B65FC"/>
  </w:style>
  <w:style w:type="paragraph" w:customStyle="1" w:styleId="C382B90428DE4C7889C54430806726D8">
    <w:name w:val="C382B90428DE4C7889C54430806726D8"/>
  </w:style>
  <w:style w:type="paragraph" w:customStyle="1" w:styleId="7E9FC0666535441C85FC2C4587F13D0F">
    <w:name w:val="7E9FC0666535441C85FC2C4587F13D0F"/>
  </w:style>
  <w:style w:type="paragraph" w:customStyle="1" w:styleId="5DA2388E21B740DDA523BB78C02AF847">
    <w:name w:val="5DA2388E21B740DDA523BB78C02AF847"/>
  </w:style>
  <w:style w:type="paragraph" w:customStyle="1" w:styleId="D9E0BCE1D4B74EA4B5C7CF367739AA21">
    <w:name w:val="D9E0BCE1D4B74EA4B5C7CF367739AA21"/>
  </w:style>
  <w:style w:type="paragraph" w:customStyle="1" w:styleId="DCD4928CC5AC4915A5D5C510D0EC9462">
    <w:name w:val="DCD4928CC5AC4915A5D5C510D0EC9462"/>
  </w:style>
  <w:style w:type="paragraph" w:customStyle="1" w:styleId="E9D21169E0354F48910CF89CFAE9E0B2">
    <w:name w:val="E9D21169E0354F48910CF89CFAE9E0B2"/>
  </w:style>
  <w:style w:type="paragraph" w:customStyle="1" w:styleId="67569CFAC8B74E6E861AA2C3828CD68F">
    <w:name w:val="67569CFAC8B74E6E861AA2C3828CD68F"/>
  </w:style>
  <w:style w:type="paragraph" w:customStyle="1" w:styleId="ED2CB974DAFC48B780C3A6F1C5C373FD">
    <w:name w:val="ED2CB974DAFC48B780C3A6F1C5C373FD"/>
  </w:style>
  <w:style w:type="paragraph" w:customStyle="1" w:styleId="4A26DDDAB45B4B9D98358EF8BF1EEE47">
    <w:name w:val="4A26DDDAB45B4B9D98358EF8BF1EEE47"/>
  </w:style>
  <w:style w:type="paragraph" w:customStyle="1" w:styleId="1D16E1407A654E3696C66D08FF64F88B">
    <w:name w:val="1D16E1407A654E3696C66D08FF64F88B"/>
  </w:style>
  <w:style w:type="paragraph" w:customStyle="1" w:styleId="C92C3A31CDAB4D6BBD4EBEB571F9B5A1">
    <w:name w:val="C92C3A31CDAB4D6BBD4EBEB571F9B5A1"/>
  </w:style>
  <w:style w:type="paragraph" w:customStyle="1" w:styleId="FA9139812BDF46879D23ACC54489D91F">
    <w:name w:val="FA9139812BDF46879D23ACC54489D91F"/>
  </w:style>
  <w:style w:type="paragraph" w:customStyle="1" w:styleId="84774FB5FE47465E96E8921A6654B451">
    <w:name w:val="84774FB5FE47465E96E8921A6654B451"/>
  </w:style>
  <w:style w:type="paragraph" w:customStyle="1" w:styleId="3B276ED27F364BAA9B671772F2E77253">
    <w:name w:val="3B276ED27F364BAA9B671772F2E772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28-07-2018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Tactical business marketing plan.dotx</Template>
  <TotalTime>92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hashk99@gmail.com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hashan kanchana kulasinghe</dc:subject>
  <dc:creator>hash</dc:creator>
  <cp:keywords>PROJECT DOCUMENT (LARAVEL 5.4)</cp:keywords>
  <cp:lastModifiedBy>hash</cp:lastModifiedBy>
  <cp:revision>15</cp:revision>
  <dcterms:created xsi:type="dcterms:W3CDTF">2018-07-28T13:57:00Z</dcterms:created>
  <dcterms:modified xsi:type="dcterms:W3CDTF">2018-07-28T16:04:00Z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2018-04-07T04:43:58.0549681Z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