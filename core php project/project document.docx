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EC" w:rsidRDefault="00BD33CF" w:rsidP="00A638EC">
      <w:pPr>
        <w:pStyle w:val="Subtitle"/>
      </w:pPr>
      <w:sdt>
        <w:sdtPr>
          <w:alias w:val="Version:"/>
          <w:tag w:val="Version:"/>
          <w:id w:val="1459911874"/>
          <w:placeholder>
            <w:docPart w:val="B0B5404A22244989A06E9679BA48014B"/>
          </w:placeholder>
          <w:temporary/>
          <w:showingPlcHdr/>
          <w15:appearance w15:val="hidden"/>
        </w:sdtPr>
        <w:sdtEndPr/>
        <w:sdtContent>
          <w:r w:rsidR="00A638EC" w:rsidRPr="00A638EC">
            <w:t>Version</w:t>
          </w:r>
        </w:sdtContent>
      </w:sdt>
      <w:r w:rsidR="00A638EC">
        <w:t xml:space="preserve"> </w:t>
      </w:r>
      <w:r w:rsidR="008E7E24">
        <w:t>1.0</w:t>
      </w:r>
    </w:p>
    <w:p w:rsidR="00A638EC" w:rsidRDefault="00BD33CF" w:rsidP="00A638EC">
      <w:pPr>
        <w:pStyle w:val="Subtitle"/>
      </w:pPr>
      <w:sdt>
        <w:sdtPr>
          <w:alias w:val="Enter date:"/>
          <w:tag w:val="Enter date:"/>
          <w:id w:val="-664086759"/>
          <w:placeholder>
            <w:docPart w:val="1524869ED6D64BAEBDCDB584ECD25F8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BF5773">
            <w:t>28-07-2018</w:t>
          </w:r>
        </w:sdtContent>
      </w:sdt>
    </w:p>
    <w:p w:rsidR="00A638EC" w:rsidRPr="00A638EC" w:rsidRDefault="00A638EC" w:rsidP="00A638EC">
      <w:pPr>
        <w:pStyle w:val="Logo"/>
      </w:pPr>
    </w:p>
    <w:sdt>
      <w:sdtPr>
        <w:alias w:val="Enter title:"/>
        <w:tag w:val=""/>
        <w:id w:val="390237733"/>
        <w:placeholder>
          <w:docPart w:val="F7C88482B5004A3D92D6CD3E0524498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A638EC" w:rsidRDefault="00BF5773" w:rsidP="00A638EC">
          <w:pPr>
            <w:pStyle w:val="Title"/>
          </w:pPr>
          <w:r>
            <w:t>PROJECT DOCUMENT</w:t>
          </w:r>
        </w:p>
      </w:sdtContent>
    </w:sdt>
    <w:sdt>
      <w:sdtPr>
        <w:alias w:val="Enter subtitle:"/>
        <w:tag w:val="Enter subtitle:"/>
        <w:id w:val="1134748392"/>
        <w:placeholder>
          <w:docPart w:val="C2525534FAA749449CD870FFBC1E16A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A638EC" w:rsidRDefault="00BF5773" w:rsidP="00A638EC">
          <w:pPr>
            <w:pStyle w:val="Subtitle"/>
          </w:pPr>
          <w:r>
            <w:t>hashan kanchana kulasinghe</w:t>
          </w:r>
        </w:p>
      </w:sdtContent>
    </w:sdt>
    <w:p w:rsidR="00A638EC" w:rsidRPr="004D5282" w:rsidRDefault="00A638EC" w:rsidP="004D5282">
      <w:pPr>
        <w:pStyle w:val="Contactinfo"/>
      </w:pPr>
      <w:r w:rsidRPr="004D5282">
        <w:t xml:space="preserve"> </w:t>
      </w:r>
    </w:p>
    <w:p w:rsidR="00A638EC" w:rsidRDefault="00BD33CF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F5F495E406D64969A18289206EEA31F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F5773">
            <w:t>hashk99@gmail.com</w:t>
          </w:r>
        </w:sdtContent>
      </w:sdt>
    </w:p>
    <w:p w:rsidR="00290347" w:rsidRPr="004D5282" w:rsidRDefault="00032741" w:rsidP="00290347">
      <w:pPr>
        <w:pStyle w:val="Contactinfo"/>
      </w:pPr>
      <w:r>
        <w:t xml:space="preserve"> </w:t>
      </w:r>
      <w:bookmarkStart w:id="0" w:name="_GoBack"/>
      <w:bookmarkEnd w:id="0"/>
    </w:p>
    <w:sdt>
      <w:sdtPr>
        <w:alias w:val="Title:"/>
        <w:tag w:val="Title:"/>
        <w:id w:val="135460442"/>
        <w:placeholder>
          <w:docPart w:val="5236574232C940078298E12DE59F2B6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2A0044" w:rsidRPr="002A0044" w:rsidRDefault="00BF5773" w:rsidP="002A0044">
          <w:pPr>
            <w:pStyle w:val="Heading1"/>
          </w:pPr>
          <w:r>
            <w:t>PROJECT DOCUMENT</w:t>
          </w:r>
        </w:p>
      </w:sdtContent>
    </w:sdt>
    <w:p w:rsidR="00BF5773" w:rsidRDefault="00BF5773" w:rsidP="00BF5773">
      <w:pPr>
        <w:rPr>
          <w:i/>
          <w:sz w:val="24"/>
        </w:rPr>
      </w:pPr>
      <w:r w:rsidRPr="008E7E24">
        <w:rPr>
          <w:i/>
          <w:sz w:val="24"/>
        </w:rPr>
        <w:t>Project is explained in 4 separate sections.</w:t>
      </w:r>
    </w:p>
    <w:p w:rsidR="008E7E24" w:rsidRPr="008E7E24" w:rsidRDefault="008E7E24" w:rsidP="00BF5773">
      <w:pPr>
        <w:rPr>
          <w:i/>
          <w:sz w:val="24"/>
        </w:rPr>
      </w:pPr>
    </w:p>
    <w:p w:rsidR="00BF5773" w:rsidRDefault="00BF5773" w:rsidP="00BF5773">
      <w:pPr>
        <w:pStyle w:val="ListParagraph"/>
        <w:numPr>
          <w:ilvl w:val="0"/>
          <w:numId w:val="14"/>
        </w:numPr>
        <w:spacing w:line="480" w:lineRule="auto"/>
      </w:pPr>
      <w:r>
        <w:t>Installation Guidance</w:t>
      </w:r>
    </w:p>
    <w:p w:rsidR="00BF5773" w:rsidRDefault="00BF5773" w:rsidP="00BF5773">
      <w:pPr>
        <w:pStyle w:val="ListParagraph"/>
        <w:numPr>
          <w:ilvl w:val="0"/>
          <w:numId w:val="14"/>
        </w:numPr>
        <w:spacing w:line="480" w:lineRule="auto"/>
      </w:pPr>
      <w:r>
        <w:t>Folder and File Architecture</w:t>
      </w:r>
    </w:p>
    <w:p w:rsidR="00BF5773" w:rsidRDefault="00BF5773" w:rsidP="00BF5773">
      <w:pPr>
        <w:pStyle w:val="ListParagraph"/>
        <w:numPr>
          <w:ilvl w:val="0"/>
          <w:numId w:val="14"/>
        </w:numPr>
        <w:spacing w:line="480" w:lineRule="auto"/>
      </w:pPr>
      <w:r>
        <w:t>Technologies and Plugins Used</w:t>
      </w:r>
    </w:p>
    <w:p w:rsidR="008E7E24" w:rsidRDefault="00BF5773" w:rsidP="008E7E24">
      <w:pPr>
        <w:pStyle w:val="ListParagraph"/>
        <w:numPr>
          <w:ilvl w:val="0"/>
          <w:numId w:val="14"/>
        </w:numPr>
        <w:spacing w:line="480" w:lineRule="auto"/>
      </w:pPr>
      <w:r>
        <w:t>System Features</w:t>
      </w:r>
    </w:p>
    <w:p w:rsidR="008E7E24" w:rsidRDefault="008E7E24" w:rsidP="008E7E24">
      <w:pPr>
        <w:pBdr>
          <w:bottom w:val="single" w:sz="4" w:space="1" w:color="auto"/>
        </w:pBdr>
        <w:spacing w:line="480" w:lineRule="auto"/>
      </w:pPr>
    </w:p>
    <w:p w:rsidR="008E7E24" w:rsidRDefault="008E7E24" w:rsidP="00BF5773">
      <w:pPr>
        <w:spacing w:line="480" w:lineRule="auto"/>
        <w:ind w:left="432"/>
        <w:rPr>
          <w:b/>
          <w:sz w:val="28"/>
          <w:u w:val="single"/>
        </w:rPr>
      </w:pPr>
    </w:p>
    <w:p w:rsidR="00BF5773" w:rsidRDefault="00BF5773" w:rsidP="00BF5773">
      <w:pPr>
        <w:spacing w:line="480" w:lineRule="auto"/>
        <w:ind w:left="432"/>
        <w:rPr>
          <w:b/>
          <w:sz w:val="28"/>
          <w:u w:val="single"/>
        </w:rPr>
      </w:pPr>
      <w:r w:rsidRPr="00BF5773">
        <w:rPr>
          <w:b/>
          <w:sz w:val="28"/>
          <w:u w:val="single"/>
        </w:rPr>
        <w:t>INSTALLATION GUIDANCE</w:t>
      </w:r>
    </w:p>
    <w:p w:rsidR="00BF5773" w:rsidRPr="00280B13" w:rsidRDefault="00BF5773" w:rsidP="00BF5773">
      <w:pPr>
        <w:pStyle w:val="ListParagraph"/>
        <w:numPr>
          <w:ilvl w:val="0"/>
          <w:numId w:val="15"/>
        </w:numPr>
        <w:spacing w:line="480" w:lineRule="auto"/>
      </w:pPr>
      <w:r w:rsidRPr="00280B13">
        <w:t xml:space="preserve">Install the database script using </w:t>
      </w:r>
      <w:r w:rsidRPr="00280B13">
        <w:rPr>
          <w:b/>
        </w:rPr>
        <w:t>database_script.sql</w:t>
      </w:r>
      <w:r w:rsidRPr="00280B13">
        <w:t xml:space="preserve"> file.</w:t>
      </w:r>
    </w:p>
    <w:p w:rsidR="00BF5773" w:rsidRPr="00280B13" w:rsidRDefault="00BF5773" w:rsidP="00BF5773">
      <w:pPr>
        <w:pStyle w:val="ListParagraph"/>
        <w:numPr>
          <w:ilvl w:val="0"/>
          <w:numId w:val="15"/>
        </w:numPr>
        <w:spacing w:line="480" w:lineRule="auto"/>
      </w:pPr>
      <w:r w:rsidRPr="00280B13">
        <w:t xml:space="preserve">Find the </w:t>
      </w:r>
      <w:r w:rsidRPr="00280B13">
        <w:rPr>
          <w:b/>
        </w:rPr>
        <w:t>constants.php</w:t>
      </w:r>
      <w:r w:rsidRPr="00280B13">
        <w:t xml:space="preserve"> file and update the relevant variables</w:t>
      </w:r>
    </w:p>
    <w:p w:rsidR="00BF5773" w:rsidRPr="00280B13" w:rsidRDefault="00BF5773" w:rsidP="00BF577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BASE_URL</w:t>
      </w:r>
      <w:r w:rsidRPr="00280B13">
        <w:t xml:space="preserve"> </w:t>
      </w:r>
      <w:r w:rsidR="00280B13" w:rsidRPr="00280B13">
        <w:t>–</w:t>
      </w:r>
      <w:r w:rsidRPr="00280B13">
        <w:t xml:space="preserve"> </w:t>
      </w:r>
      <w:r w:rsidR="00280B13" w:rsidRPr="00280B13">
        <w:t>replace with the server path</w:t>
      </w:r>
    </w:p>
    <w:p w:rsidR="00280B13" w:rsidRPr="00280B13" w:rsidRDefault="00280B13" w:rsidP="00280B1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BASE_FOLDER_PATH</w:t>
      </w:r>
      <w:r w:rsidRPr="00280B13">
        <w:t xml:space="preserve"> – directory path</w:t>
      </w:r>
    </w:p>
    <w:p w:rsidR="00280B13" w:rsidRPr="00280B13" w:rsidRDefault="00280B13" w:rsidP="00280B13">
      <w:pPr>
        <w:pStyle w:val="ListParagraph"/>
        <w:numPr>
          <w:ilvl w:val="1"/>
          <w:numId w:val="15"/>
        </w:numPr>
        <w:spacing w:line="480" w:lineRule="auto"/>
      </w:pPr>
      <w:r w:rsidRPr="00280B13">
        <w:t xml:space="preserve">Database details in </w:t>
      </w:r>
      <w:r w:rsidRPr="00280B13">
        <w:rPr>
          <w:b/>
        </w:rPr>
        <w:t>DB_HOST</w:t>
      </w:r>
      <w:r w:rsidRPr="00280B13">
        <w:t>,</w:t>
      </w:r>
      <w:r w:rsidRPr="00280B13">
        <w:rPr>
          <w:sz w:val="18"/>
        </w:rPr>
        <w:t xml:space="preserve"> </w:t>
      </w:r>
      <w:r w:rsidRPr="00280B13">
        <w:rPr>
          <w:b/>
        </w:rPr>
        <w:t>DB_NAME</w:t>
      </w:r>
      <w:r w:rsidRPr="00280B13">
        <w:t>,</w:t>
      </w:r>
      <w:r w:rsidRPr="00280B13">
        <w:rPr>
          <w:sz w:val="18"/>
        </w:rPr>
        <w:t xml:space="preserve"> </w:t>
      </w:r>
      <w:r w:rsidRPr="00280B13">
        <w:rPr>
          <w:b/>
        </w:rPr>
        <w:t>DB_USERNAME</w:t>
      </w:r>
      <w:r w:rsidRPr="00280B13">
        <w:t>,</w:t>
      </w:r>
      <w:r w:rsidRPr="00280B13">
        <w:rPr>
          <w:sz w:val="18"/>
        </w:rPr>
        <w:t xml:space="preserve"> </w:t>
      </w:r>
      <w:r w:rsidRPr="00280B13">
        <w:rPr>
          <w:b/>
        </w:rPr>
        <w:t>DB_PASSWORD</w:t>
      </w:r>
    </w:p>
    <w:p w:rsidR="00280B13" w:rsidRPr="00280B13" w:rsidRDefault="00280B13" w:rsidP="00280B1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GMAP_KEY</w:t>
      </w:r>
      <w:r w:rsidRPr="00280B13">
        <w:t xml:space="preserve"> – Google map API key to access relevant libraries</w:t>
      </w:r>
    </w:p>
    <w:p w:rsidR="00280B13" w:rsidRPr="00280B13" w:rsidRDefault="00280B13" w:rsidP="00280B1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COMPANY_EMAIL</w:t>
      </w:r>
      <w:r w:rsidRPr="00280B13">
        <w:t xml:space="preserve"> – to get the contact form email</w:t>
      </w:r>
    </w:p>
    <w:p w:rsidR="00280B13" w:rsidRDefault="00280B13" w:rsidP="00280B1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ENVIRONMENT</w:t>
      </w:r>
      <w:r w:rsidRPr="00280B13">
        <w:t xml:space="preserve"> – PRODUCTION or LOCAL (to show/hide errors)</w:t>
      </w:r>
    </w:p>
    <w:p w:rsidR="00280B13" w:rsidRDefault="00280B13" w:rsidP="00280B13">
      <w:pPr>
        <w:pStyle w:val="ListParagraph"/>
        <w:numPr>
          <w:ilvl w:val="0"/>
          <w:numId w:val="15"/>
        </w:numPr>
        <w:spacing w:line="480" w:lineRule="auto"/>
      </w:pPr>
      <w:r w:rsidRPr="00280B13">
        <w:t xml:space="preserve">Always point the accessing url to </w:t>
      </w:r>
      <w:r w:rsidRPr="00280B13">
        <w:rPr>
          <w:b/>
        </w:rPr>
        <w:t>public</w:t>
      </w:r>
      <w:r w:rsidRPr="00280B13">
        <w:t xml:space="preserve"> folder.</w:t>
      </w:r>
      <w:r>
        <w:t xml:space="preserve"> (eg:-</w:t>
      </w:r>
      <w:r w:rsidRPr="00280B13">
        <w:t xml:space="preserve"> </w:t>
      </w:r>
      <w:hyperlink r:id="rId8" w:history="1">
        <w:r w:rsidR="007A7ABE" w:rsidRPr="00C07E59">
          <w:rPr>
            <w:rStyle w:val="Hyperlink"/>
          </w:rPr>
          <w:t>http://localhost/myproject/public/</w:t>
        </w:r>
      </w:hyperlink>
      <w:r>
        <w:t>)</w:t>
      </w:r>
    </w:p>
    <w:p w:rsidR="007A7ABE" w:rsidRDefault="007A7ABE" w:rsidP="007A7ABE">
      <w:pPr>
        <w:pStyle w:val="ListParagraph"/>
        <w:spacing w:line="480" w:lineRule="auto"/>
        <w:ind w:left="1152"/>
      </w:pPr>
    </w:p>
    <w:p w:rsidR="00687A36" w:rsidRDefault="00687A36" w:rsidP="007A7ABE">
      <w:pPr>
        <w:pStyle w:val="ListParagraph"/>
        <w:spacing w:line="480" w:lineRule="auto"/>
        <w:ind w:left="1152"/>
      </w:pPr>
    </w:p>
    <w:p w:rsidR="00687A36" w:rsidRDefault="00687A36" w:rsidP="007A7ABE">
      <w:pPr>
        <w:pStyle w:val="ListParagraph"/>
        <w:spacing w:line="480" w:lineRule="auto"/>
        <w:ind w:left="1152"/>
      </w:pPr>
    </w:p>
    <w:p w:rsidR="00687A36" w:rsidRDefault="00687A36" w:rsidP="007A7ABE">
      <w:pPr>
        <w:pStyle w:val="ListParagraph"/>
        <w:spacing w:line="480" w:lineRule="auto"/>
        <w:ind w:left="1152"/>
      </w:pPr>
    </w:p>
    <w:p w:rsidR="007A7ABE" w:rsidRDefault="007A7ABE" w:rsidP="007A7ABE">
      <w:pPr>
        <w:pStyle w:val="ListParagraph"/>
        <w:spacing w:line="480" w:lineRule="auto"/>
        <w:ind w:left="0" w:firstLine="720"/>
        <w:rPr>
          <w:b/>
          <w:sz w:val="28"/>
          <w:u w:val="single"/>
        </w:rPr>
      </w:pPr>
      <w:r w:rsidRPr="007A7ABE">
        <w:rPr>
          <w:b/>
          <w:sz w:val="28"/>
          <w:u w:val="single"/>
        </w:rPr>
        <w:lastRenderedPageBreak/>
        <w:t>FOLDER AND FILE ARCHITECTURE</w:t>
      </w:r>
    </w:p>
    <w:p w:rsidR="007B6CB4" w:rsidRDefault="007B6CB4" w:rsidP="00687A36">
      <w:pPr>
        <w:pStyle w:val="ListParagraph"/>
        <w:spacing w:line="480" w:lineRule="auto"/>
        <w:rPr>
          <w:sz w:val="24"/>
        </w:rPr>
      </w:pPr>
      <w:r w:rsidRPr="00687A36">
        <w:rPr>
          <w:sz w:val="24"/>
        </w:rPr>
        <w:t>Project is developed using pure php functions and I have managed to build a simple yet clean framework to minimize the work stuff and changes.</w:t>
      </w:r>
    </w:p>
    <w:p w:rsidR="00687A36" w:rsidRPr="00687A36" w:rsidRDefault="00687A36" w:rsidP="00687A36">
      <w:pPr>
        <w:pStyle w:val="ListParagraph"/>
        <w:spacing w:line="480" w:lineRule="auto"/>
        <w:rPr>
          <w:sz w:val="24"/>
        </w:rPr>
      </w:pPr>
    </w:p>
    <w:p w:rsidR="007B6CB4" w:rsidRDefault="007B6CB4" w:rsidP="007B6CB4">
      <w:pPr>
        <w:pStyle w:val="ListParagraph"/>
        <w:numPr>
          <w:ilvl w:val="0"/>
          <w:numId w:val="16"/>
        </w:numPr>
        <w:spacing w:line="480" w:lineRule="auto"/>
      </w:pPr>
      <w:r>
        <w:t xml:space="preserve">All the requests are route to </w:t>
      </w:r>
      <w:r w:rsidRPr="007B6CB4">
        <w:rPr>
          <w:b/>
        </w:rPr>
        <w:t>index.php</w:t>
      </w:r>
      <w:r>
        <w:t xml:space="preserve"> in public folder using .htaccess file</w:t>
      </w:r>
    </w:p>
    <w:p w:rsidR="007B6CB4" w:rsidRDefault="007B6CB4" w:rsidP="007B6CB4">
      <w:pPr>
        <w:pStyle w:val="ListParagraph"/>
        <w:numPr>
          <w:ilvl w:val="0"/>
          <w:numId w:val="16"/>
        </w:numPr>
        <w:spacing w:line="480" w:lineRule="auto"/>
      </w:pPr>
      <w:r w:rsidRPr="00282E45">
        <w:rPr>
          <w:b/>
        </w:rPr>
        <w:t>Bootstrap class</w:t>
      </w:r>
      <w:r>
        <w:t xml:space="preserve"> in the </w:t>
      </w:r>
      <w:r w:rsidRPr="00282E45">
        <w:rPr>
          <w:b/>
        </w:rPr>
        <w:t>index.php</w:t>
      </w:r>
      <w:r>
        <w:t xml:space="preserve"> file wrote to identify the request and call the necessary class and method. Just like the </w:t>
      </w:r>
      <w:r w:rsidRPr="00282E45">
        <w:rPr>
          <w:b/>
        </w:rPr>
        <w:t xml:space="preserve">MVC </w:t>
      </w:r>
      <w:r>
        <w:t>structure</w:t>
      </w:r>
      <w:r w:rsidR="00282E45">
        <w:t xml:space="preserve"> but without models</w:t>
      </w:r>
      <w:r>
        <w:t>.</w:t>
      </w:r>
    </w:p>
    <w:p w:rsidR="00282E45" w:rsidRDefault="00282E45" w:rsidP="00687A36">
      <w:pPr>
        <w:pStyle w:val="ListParagraph"/>
        <w:numPr>
          <w:ilvl w:val="0"/>
          <w:numId w:val="16"/>
        </w:numPr>
        <w:spacing w:line="480" w:lineRule="auto"/>
      </w:pPr>
      <w:r>
        <w:t>I have used</w:t>
      </w:r>
      <w:r w:rsidRPr="00E47FA8">
        <w:rPr>
          <w:b/>
        </w:rPr>
        <w:t xml:space="preserve"> gulp </w:t>
      </w:r>
      <w:r w:rsidR="00E47FA8" w:rsidRPr="00E47FA8">
        <w:rPr>
          <w:b/>
        </w:rPr>
        <w:t>JS</w:t>
      </w:r>
      <w:r>
        <w:t xml:space="preserve"> library to maintain frontend files and libraries. Also </w:t>
      </w:r>
      <w:r w:rsidRPr="00E47FA8">
        <w:rPr>
          <w:b/>
        </w:rPr>
        <w:t>npm</w:t>
      </w:r>
      <w:r>
        <w:t xml:space="preserve"> as the frontend </w:t>
      </w:r>
      <w:r w:rsidRPr="00E47FA8">
        <w:rPr>
          <w:b/>
        </w:rPr>
        <w:t>package manager</w:t>
      </w:r>
      <w:r>
        <w:t xml:space="preserve">. </w:t>
      </w:r>
      <w:r w:rsidRPr="00E47FA8">
        <w:rPr>
          <w:b/>
        </w:rPr>
        <w:t>Gulp run</w:t>
      </w:r>
      <w:r w:rsidR="00E47FA8">
        <w:t xml:space="preserve"> command</w:t>
      </w:r>
      <w:r>
        <w:t xml:space="preserve"> will concat all the css files in the root-&gt;frontend-&gt;css folder and will make a single file as styles.css in public-&gt;assets-&gt;css folder. Same goes for </w:t>
      </w:r>
      <w:r w:rsidRPr="00E47FA8">
        <w:rPr>
          <w:b/>
        </w:rPr>
        <w:t>Java Script</w:t>
      </w:r>
      <w:r>
        <w:t xml:space="preserve"> files.</w:t>
      </w:r>
    </w:p>
    <w:p w:rsidR="00A47123" w:rsidRPr="00687A36" w:rsidRDefault="00A47123" w:rsidP="00A47123">
      <w:pPr>
        <w:spacing w:line="480" w:lineRule="auto"/>
        <w:ind w:firstLine="648"/>
        <w:rPr>
          <w:b/>
          <w:sz w:val="24"/>
          <w:u w:val="single"/>
        </w:rPr>
      </w:pPr>
      <w:r w:rsidRPr="00687A36">
        <w:rPr>
          <w:b/>
          <w:sz w:val="24"/>
          <w:u w:val="single"/>
        </w:rPr>
        <w:t>FOLDERS</w:t>
      </w:r>
    </w:p>
    <w:p w:rsidR="00A47123" w:rsidRPr="00687A36" w:rsidRDefault="00A47123" w:rsidP="00A47123">
      <w:pPr>
        <w:pStyle w:val="ListParagraph"/>
        <w:numPr>
          <w:ilvl w:val="0"/>
          <w:numId w:val="16"/>
        </w:numPr>
        <w:spacing w:line="480" w:lineRule="auto"/>
        <w:rPr>
          <w:sz w:val="24"/>
        </w:rPr>
      </w:pPr>
      <w:r w:rsidRPr="00687A36">
        <w:rPr>
          <w:sz w:val="24"/>
        </w:rPr>
        <w:t>Root-&gt;frontend</w:t>
      </w:r>
    </w:p>
    <w:p w:rsidR="00A47123" w:rsidRPr="00687A36" w:rsidRDefault="00A47123" w:rsidP="00A47123">
      <w:pPr>
        <w:pStyle w:val="ListParagraph"/>
        <w:numPr>
          <w:ilvl w:val="1"/>
          <w:numId w:val="16"/>
        </w:numPr>
        <w:spacing w:line="480" w:lineRule="auto"/>
      </w:pPr>
      <w:r w:rsidRPr="00687A36">
        <w:t>Keeps all the css, js and fonts in separate folders.</w:t>
      </w:r>
    </w:p>
    <w:p w:rsidR="00A47123" w:rsidRPr="00687A36" w:rsidRDefault="00A47123" w:rsidP="00A47123">
      <w:pPr>
        <w:pStyle w:val="ListParagraph"/>
        <w:numPr>
          <w:ilvl w:val="0"/>
          <w:numId w:val="16"/>
        </w:numPr>
        <w:spacing w:line="480" w:lineRule="auto"/>
        <w:rPr>
          <w:sz w:val="24"/>
        </w:rPr>
      </w:pPr>
      <w:r w:rsidRPr="00687A36">
        <w:rPr>
          <w:sz w:val="24"/>
        </w:rPr>
        <w:t>Libs</w:t>
      </w:r>
    </w:p>
    <w:p w:rsidR="00A47123" w:rsidRPr="00687A36" w:rsidRDefault="00A47123" w:rsidP="00A47123">
      <w:pPr>
        <w:pStyle w:val="ListParagraph"/>
        <w:numPr>
          <w:ilvl w:val="1"/>
          <w:numId w:val="16"/>
        </w:numPr>
        <w:spacing w:line="480" w:lineRule="auto"/>
      </w:pPr>
      <w:r w:rsidRPr="00687A36">
        <w:t>Database.php</w:t>
      </w:r>
    </w:p>
    <w:p w:rsidR="00A47123" w:rsidRPr="00687A36" w:rsidRDefault="00A47123" w:rsidP="00A47123">
      <w:pPr>
        <w:pStyle w:val="ListParagraph"/>
        <w:numPr>
          <w:ilvl w:val="2"/>
          <w:numId w:val="16"/>
        </w:numPr>
        <w:spacing w:line="480" w:lineRule="auto"/>
      </w:pPr>
      <w:r w:rsidRPr="00687A36">
        <w:t>Create and return the mysql pdo database connection.</w:t>
      </w:r>
    </w:p>
    <w:p w:rsidR="00A47123" w:rsidRPr="00687A36" w:rsidRDefault="00A47123" w:rsidP="00A47123">
      <w:pPr>
        <w:pStyle w:val="ListParagraph"/>
        <w:numPr>
          <w:ilvl w:val="1"/>
          <w:numId w:val="16"/>
        </w:numPr>
        <w:spacing w:line="480" w:lineRule="auto"/>
      </w:pPr>
      <w:r w:rsidRPr="00687A36">
        <w:t>Functions.php</w:t>
      </w:r>
    </w:p>
    <w:p w:rsidR="00A47123" w:rsidRPr="00687A36" w:rsidRDefault="00A47123" w:rsidP="00A47123">
      <w:pPr>
        <w:pStyle w:val="ListParagraph"/>
        <w:numPr>
          <w:ilvl w:val="2"/>
          <w:numId w:val="16"/>
        </w:numPr>
        <w:spacing w:line="480" w:lineRule="auto"/>
      </w:pPr>
      <w:r w:rsidRPr="00687A36">
        <w:t>Common functions for the system (eg:- return relevant view using loadView method)</w:t>
      </w:r>
    </w:p>
    <w:p w:rsidR="00AE2333" w:rsidRDefault="00AE2333" w:rsidP="00AE2333">
      <w:pPr>
        <w:pStyle w:val="ListParagraph"/>
        <w:numPr>
          <w:ilvl w:val="0"/>
          <w:numId w:val="16"/>
        </w:numPr>
        <w:spacing w:line="480" w:lineRule="auto"/>
        <w:rPr>
          <w:b/>
          <w:sz w:val="24"/>
        </w:rPr>
      </w:pPr>
      <w:r>
        <w:rPr>
          <w:b/>
          <w:sz w:val="24"/>
        </w:rPr>
        <w:t>Node modules</w:t>
      </w:r>
    </w:p>
    <w:p w:rsidR="00AE2333" w:rsidRPr="00687A36" w:rsidRDefault="00AE2333" w:rsidP="00AE2333">
      <w:pPr>
        <w:pStyle w:val="ListParagraph"/>
        <w:numPr>
          <w:ilvl w:val="1"/>
          <w:numId w:val="16"/>
        </w:numPr>
        <w:spacing w:line="480" w:lineRule="auto"/>
        <w:rPr>
          <w:sz w:val="24"/>
        </w:rPr>
      </w:pPr>
      <w:r w:rsidRPr="00687A36">
        <w:rPr>
          <w:sz w:val="24"/>
        </w:rPr>
        <w:t>Front end libraries using npm</w:t>
      </w:r>
    </w:p>
    <w:p w:rsidR="00AE2333" w:rsidRDefault="00AE2333" w:rsidP="00AE2333">
      <w:pPr>
        <w:pStyle w:val="ListParagraph"/>
        <w:numPr>
          <w:ilvl w:val="0"/>
          <w:numId w:val="16"/>
        </w:numPr>
        <w:spacing w:line="480" w:lineRule="auto"/>
        <w:rPr>
          <w:b/>
          <w:sz w:val="24"/>
        </w:rPr>
      </w:pPr>
      <w:r>
        <w:rPr>
          <w:b/>
          <w:sz w:val="24"/>
        </w:rPr>
        <w:lastRenderedPageBreak/>
        <w:t>Pages</w:t>
      </w:r>
    </w:p>
    <w:p w:rsidR="00AE2333" w:rsidRPr="00687A36" w:rsidRDefault="00AE2333" w:rsidP="00AE2333">
      <w:pPr>
        <w:pStyle w:val="ListParagraph"/>
        <w:numPr>
          <w:ilvl w:val="1"/>
          <w:numId w:val="16"/>
        </w:numPr>
        <w:spacing w:line="480" w:lineRule="auto"/>
        <w:rPr>
          <w:sz w:val="24"/>
        </w:rPr>
      </w:pPr>
      <w:r w:rsidRPr="00687A36">
        <w:rPr>
          <w:sz w:val="24"/>
        </w:rPr>
        <w:t>Files inside this folder work as a controller. For each page, there is a separate file with the name you access. Second parameter works as the method.</w:t>
      </w:r>
    </w:p>
    <w:p w:rsidR="007A7ABE" w:rsidRPr="00687A36" w:rsidRDefault="00AE2333" w:rsidP="00AE2333">
      <w:pPr>
        <w:pStyle w:val="ListParagraph"/>
        <w:numPr>
          <w:ilvl w:val="2"/>
          <w:numId w:val="16"/>
        </w:numPr>
        <w:spacing w:line="480" w:lineRule="auto"/>
      </w:pPr>
      <w:r w:rsidRPr="00687A36">
        <w:rPr>
          <w:sz w:val="24"/>
        </w:rPr>
        <w:t>Eg:- request -&gt; localhost/project/contact/contactform_post</w:t>
      </w:r>
    </w:p>
    <w:p w:rsidR="00AE2333" w:rsidRPr="00687A36" w:rsidRDefault="00AE2333" w:rsidP="00AE2333">
      <w:pPr>
        <w:pStyle w:val="ListParagraph"/>
        <w:numPr>
          <w:ilvl w:val="3"/>
          <w:numId w:val="16"/>
        </w:numPr>
        <w:spacing w:line="480" w:lineRule="auto"/>
      </w:pPr>
      <w:r w:rsidRPr="00687A36">
        <w:rPr>
          <w:sz w:val="24"/>
        </w:rPr>
        <w:t xml:space="preserve">This request will </w:t>
      </w:r>
      <w:r w:rsidR="00687A36" w:rsidRPr="00687A36">
        <w:rPr>
          <w:sz w:val="24"/>
        </w:rPr>
        <w:t>initiate</w:t>
      </w:r>
      <w:r w:rsidRPr="00687A36">
        <w:rPr>
          <w:sz w:val="24"/>
        </w:rPr>
        <w:t xml:space="preserve"> the Contact class in the pages-&gt;contact.php file and will call the method contactform_post with given POST data.</w:t>
      </w:r>
    </w:p>
    <w:p w:rsidR="00AE2333" w:rsidRPr="00687A36" w:rsidRDefault="00AE2333" w:rsidP="00AE2333">
      <w:pPr>
        <w:pStyle w:val="ListParagraph"/>
        <w:numPr>
          <w:ilvl w:val="2"/>
          <w:numId w:val="16"/>
        </w:numPr>
        <w:spacing w:line="480" w:lineRule="auto"/>
      </w:pPr>
      <w:r>
        <w:rPr>
          <w:b/>
          <w:sz w:val="24"/>
        </w:rPr>
        <w:t xml:space="preserve">404.php </w:t>
      </w:r>
      <w:r w:rsidRPr="00687A36">
        <w:rPr>
          <w:sz w:val="24"/>
        </w:rPr>
        <w:t>– shows when there is a broken url request</w:t>
      </w:r>
    </w:p>
    <w:p w:rsidR="00AE2333" w:rsidRPr="00AE2333" w:rsidRDefault="00AE2333" w:rsidP="00AE2333">
      <w:pPr>
        <w:pStyle w:val="ListParagraph"/>
        <w:numPr>
          <w:ilvl w:val="2"/>
          <w:numId w:val="16"/>
        </w:numPr>
        <w:spacing w:line="480" w:lineRule="auto"/>
      </w:pPr>
      <w:r>
        <w:rPr>
          <w:b/>
          <w:sz w:val="24"/>
        </w:rPr>
        <w:t xml:space="preserve">Blog.php </w:t>
      </w:r>
      <w:r w:rsidRPr="00687A36">
        <w:rPr>
          <w:sz w:val="24"/>
        </w:rPr>
        <w:t>– blog page in the system</w:t>
      </w:r>
    </w:p>
    <w:p w:rsidR="00AE2333" w:rsidRPr="00AE2333" w:rsidRDefault="00AE2333" w:rsidP="00AE2333">
      <w:pPr>
        <w:pStyle w:val="ListParagraph"/>
        <w:numPr>
          <w:ilvl w:val="2"/>
          <w:numId w:val="16"/>
        </w:numPr>
        <w:spacing w:line="480" w:lineRule="auto"/>
      </w:pPr>
      <w:r>
        <w:rPr>
          <w:b/>
          <w:sz w:val="24"/>
        </w:rPr>
        <w:t xml:space="preserve">Home.php </w:t>
      </w:r>
      <w:r w:rsidRPr="00687A36">
        <w:rPr>
          <w:sz w:val="24"/>
        </w:rPr>
        <w:t>– index page in the system</w:t>
      </w:r>
    </w:p>
    <w:p w:rsidR="00AE2333" w:rsidRPr="00AE2333" w:rsidRDefault="00AE2333" w:rsidP="00AE2333">
      <w:pPr>
        <w:pStyle w:val="ListParagraph"/>
        <w:numPr>
          <w:ilvl w:val="2"/>
          <w:numId w:val="16"/>
        </w:numPr>
        <w:spacing w:line="480" w:lineRule="auto"/>
      </w:pPr>
      <w:r>
        <w:rPr>
          <w:b/>
          <w:sz w:val="24"/>
        </w:rPr>
        <w:t xml:space="preserve">Projects.php </w:t>
      </w:r>
      <w:r w:rsidRPr="00687A36">
        <w:rPr>
          <w:sz w:val="24"/>
        </w:rPr>
        <w:t>– projects page in the system</w:t>
      </w:r>
    </w:p>
    <w:p w:rsidR="00AE2333" w:rsidRDefault="00AE2333" w:rsidP="00AE2333">
      <w:pPr>
        <w:pStyle w:val="ListParagraph"/>
        <w:numPr>
          <w:ilvl w:val="2"/>
          <w:numId w:val="16"/>
        </w:numPr>
        <w:spacing w:line="480" w:lineRule="auto"/>
      </w:pPr>
      <w:r w:rsidRPr="00687A36">
        <w:rPr>
          <w:b/>
        </w:rPr>
        <w:t>Services.php</w:t>
      </w:r>
      <w:r>
        <w:t xml:space="preserve"> – services page in the system</w:t>
      </w:r>
    </w:p>
    <w:p w:rsidR="00AE2333" w:rsidRPr="00687A36" w:rsidRDefault="00AE2333" w:rsidP="00AE2333">
      <w:pPr>
        <w:pStyle w:val="ListParagraph"/>
        <w:numPr>
          <w:ilvl w:val="2"/>
          <w:numId w:val="16"/>
        </w:numPr>
        <w:spacing w:line="480" w:lineRule="auto"/>
        <w:rPr>
          <w:b/>
        </w:rPr>
      </w:pPr>
      <w:r w:rsidRPr="00687A36">
        <w:rPr>
          <w:b/>
        </w:rPr>
        <w:t>CommonPage.php</w:t>
      </w:r>
      <w:r>
        <w:t xml:space="preserve"> works as the parent class of each page class. All the </w:t>
      </w:r>
      <w:r w:rsidRPr="00687A36">
        <w:rPr>
          <w:b/>
        </w:rPr>
        <w:t>page controllers are extended</w:t>
      </w:r>
      <w:r>
        <w:t xml:space="preserve"> this class to have common behaviors such as the </w:t>
      </w:r>
      <w:r w:rsidRPr="00687A36">
        <w:rPr>
          <w:b/>
        </w:rPr>
        <w:t>database connection</w:t>
      </w:r>
    </w:p>
    <w:p w:rsidR="006F6FEC" w:rsidRDefault="006F6FEC" w:rsidP="006F6FEC">
      <w:pPr>
        <w:pStyle w:val="ListParagraph"/>
        <w:numPr>
          <w:ilvl w:val="2"/>
          <w:numId w:val="16"/>
        </w:numPr>
        <w:spacing w:line="480" w:lineRule="auto"/>
      </w:pPr>
      <w:r>
        <w:t xml:space="preserve">Pages folder </w:t>
      </w:r>
      <w:r w:rsidR="00687A36">
        <w:rPr>
          <w:b/>
        </w:rPr>
        <w:t>do</w:t>
      </w:r>
      <w:r w:rsidRPr="00687A36">
        <w:rPr>
          <w:b/>
        </w:rPr>
        <w:t xml:space="preserve"> not have</w:t>
      </w:r>
      <w:r w:rsidR="00687A36">
        <w:t xml:space="preserve"> any </w:t>
      </w:r>
      <w:r>
        <w:t>frontend html view. All the html views are handled in a separate section</w:t>
      </w:r>
    </w:p>
    <w:p w:rsidR="006F6FEC" w:rsidRPr="00687A36" w:rsidRDefault="006F6FEC" w:rsidP="006F6FEC">
      <w:pPr>
        <w:pStyle w:val="ListParagraph"/>
        <w:numPr>
          <w:ilvl w:val="0"/>
          <w:numId w:val="16"/>
        </w:numPr>
        <w:spacing w:line="480" w:lineRule="auto"/>
        <w:rPr>
          <w:b/>
        </w:rPr>
      </w:pPr>
      <w:r w:rsidRPr="00687A36">
        <w:rPr>
          <w:b/>
        </w:rPr>
        <w:t>Public</w:t>
      </w:r>
    </w:p>
    <w:p w:rsidR="006F6FEC" w:rsidRDefault="006F6FEC" w:rsidP="006F6FEC">
      <w:pPr>
        <w:pStyle w:val="ListParagraph"/>
        <w:numPr>
          <w:ilvl w:val="1"/>
          <w:numId w:val="16"/>
        </w:numPr>
        <w:spacing w:line="480" w:lineRule="auto"/>
      </w:pPr>
      <w:r>
        <w:t>Folder where all the requests are handled. Also public folder has the necessary front end libraries and images</w:t>
      </w:r>
    </w:p>
    <w:p w:rsidR="006F6FEC" w:rsidRPr="00687A36" w:rsidRDefault="006F6FEC" w:rsidP="006F6FEC">
      <w:pPr>
        <w:pStyle w:val="ListParagraph"/>
        <w:numPr>
          <w:ilvl w:val="0"/>
          <w:numId w:val="16"/>
        </w:numPr>
        <w:spacing w:line="480" w:lineRule="auto"/>
        <w:rPr>
          <w:b/>
        </w:rPr>
      </w:pPr>
      <w:r w:rsidRPr="00687A36">
        <w:rPr>
          <w:b/>
        </w:rPr>
        <w:t>Views</w:t>
      </w:r>
    </w:p>
    <w:p w:rsidR="006F6FEC" w:rsidRDefault="006F6FEC" w:rsidP="006F6FEC">
      <w:pPr>
        <w:pStyle w:val="ListParagraph"/>
        <w:numPr>
          <w:ilvl w:val="1"/>
          <w:numId w:val="16"/>
        </w:numPr>
        <w:spacing w:line="480" w:lineRule="auto"/>
      </w:pPr>
      <w:r>
        <w:lastRenderedPageBreak/>
        <w:t xml:space="preserve">Views folder has all the project html files. I have managed to use the </w:t>
      </w:r>
      <w:r w:rsidRPr="00687A36">
        <w:rPr>
          <w:b/>
        </w:rPr>
        <w:t>same header and footer</w:t>
      </w:r>
      <w:r>
        <w:t xml:space="preserve"> files to avoid the </w:t>
      </w:r>
      <w:r w:rsidRPr="00687A36">
        <w:rPr>
          <w:b/>
        </w:rPr>
        <w:t>duplicate</w:t>
      </w:r>
      <w:r>
        <w:t xml:space="preserve"> for each page.</w:t>
      </w:r>
    </w:p>
    <w:p w:rsidR="006F6FEC" w:rsidRDefault="006F6FEC" w:rsidP="006F6FEC">
      <w:pPr>
        <w:pStyle w:val="ListParagraph"/>
        <w:numPr>
          <w:ilvl w:val="1"/>
          <w:numId w:val="16"/>
        </w:numPr>
        <w:spacing w:line="480" w:lineRule="auto"/>
      </w:pPr>
      <w:r w:rsidRPr="00687A36">
        <w:rPr>
          <w:b/>
        </w:rPr>
        <w:t>Layout.php</w:t>
      </w:r>
      <w:r>
        <w:t xml:space="preserve"> file will require the </w:t>
      </w:r>
      <w:r w:rsidRPr="00687A36">
        <w:rPr>
          <w:b/>
        </w:rPr>
        <w:t>header.php , footer.php</w:t>
      </w:r>
      <w:r>
        <w:t xml:space="preserve"> and required page content so it won’t get duplicate for each</w:t>
      </w:r>
    </w:p>
    <w:p w:rsidR="006F6FEC" w:rsidRDefault="006F6FEC" w:rsidP="006F6FEC">
      <w:pPr>
        <w:spacing w:line="480" w:lineRule="auto"/>
        <w:ind w:left="1800"/>
      </w:pPr>
    </w:p>
    <w:p w:rsidR="006F6FEC" w:rsidRDefault="006F6FEC" w:rsidP="006F6FEC">
      <w:pPr>
        <w:spacing w:line="480" w:lineRule="auto"/>
        <w:ind w:left="720"/>
        <w:rPr>
          <w:b/>
          <w:sz w:val="28"/>
          <w:u w:val="single"/>
        </w:rPr>
      </w:pPr>
      <w:r w:rsidRPr="006F6FEC">
        <w:rPr>
          <w:b/>
          <w:sz w:val="28"/>
          <w:u w:val="single"/>
        </w:rPr>
        <w:t>TECHNOLOGIES AND PLUGINS</w:t>
      </w:r>
    </w:p>
    <w:p w:rsidR="006F6FEC" w:rsidRPr="00687A36" w:rsidRDefault="006F6FEC" w:rsidP="006F6FEC">
      <w:pPr>
        <w:pStyle w:val="ListParagraph"/>
        <w:numPr>
          <w:ilvl w:val="0"/>
          <w:numId w:val="17"/>
        </w:numPr>
        <w:spacing w:line="480" w:lineRule="auto"/>
        <w:rPr>
          <w:b/>
          <w:sz w:val="24"/>
        </w:rPr>
      </w:pPr>
      <w:r w:rsidRPr="00687A36">
        <w:rPr>
          <w:b/>
          <w:sz w:val="24"/>
        </w:rPr>
        <w:t>FRONT END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 xml:space="preserve">Node package manager 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Gulp js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Bootstrap css framework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Animation.css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Fontawesome.css for icons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prettyPhoto.css for the image popup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jquery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isotope.js to handle a nice grid of elements in projects page</w:t>
      </w:r>
    </w:p>
    <w:p w:rsidR="006F6FEC" w:rsidRDefault="006F6FEC" w:rsidP="006F6FEC">
      <w:pPr>
        <w:pStyle w:val="ListParagraph"/>
        <w:numPr>
          <w:ilvl w:val="1"/>
          <w:numId w:val="17"/>
        </w:numPr>
        <w:spacing w:line="480" w:lineRule="auto"/>
      </w:pPr>
      <w:r>
        <w:t>wow.js for advanced animations</w:t>
      </w:r>
    </w:p>
    <w:p w:rsidR="00601389" w:rsidRPr="00687A36" w:rsidRDefault="00687A36" w:rsidP="00601389">
      <w:pPr>
        <w:pStyle w:val="ListParagraph"/>
        <w:numPr>
          <w:ilvl w:val="0"/>
          <w:numId w:val="17"/>
        </w:numPr>
        <w:spacing w:line="480" w:lineRule="auto"/>
        <w:rPr>
          <w:b/>
          <w:sz w:val="24"/>
        </w:rPr>
      </w:pPr>
      <w:r w:rsidRPr="00687A36">
        <w:rPr>
          <w:b/>
          <w:sz w:val="24"/>
        </w:rPr>
        <w:t>BACKEND</w:t>
      </w:r>
    </w:p>
    <w:p w:rsidR="00601389" w:rsidRDefault="00601389" w:rsidP="00601389">
      <w:pPr>
        <w:pStyle w:val="ListParagraph"/>
        <w:numPr>
          <w:ilvl w:val="1"/>
          <w:numId w:val="17"/>
        </w:numPr>
        <w:spacing w:line="480" w:lineRule="auto"/>
      </w:pPr>
      <w:r>
        <w:t>Php 5.6</w:t>
      </w:r>
    </w:p>
    <w:p w:rsidR="00601389" w:rsidRDefault="00601389" w:rsidP="00601389">
      <w:pPr>
        <w:pStyle w:val="ListParagraph"/>
        <w:numPr>
          <w:ilvl w:val="1"/>
          <w:numId w:val="17"/>
        </w:numPr>
        <w:spacing w:line="480" w:lineRule="auto"/>
      </w:pPr>
      <w:r>
        <w:t>PDO extension with mysql</w:t>
      </w:r>
    </w:p>
    <w:p w:rsidR="00601389" w:rsidRDefault="00601389" w:rsidP="00601389">
      <w:pPr>
        <w:pStyle w:val="ListParagraph"/>
        <w:numPr>
          <w:ilvl w:val="1"/>
          <w:numId w:val="17"/>
        </w:numPr>
        <w:spacing w:line="480" w:lineRule="auto"/>
      </w:pPr>
      <w:r>
        <w:t xml:space="preserve">.htaccess </w:t>
      </w:r>
    </w:p>
    <w:p w:rsidR="00C36367" w:rsidRDefault="00C36367" w:rsidP="00601389">
      <w:pPr>
        <w:pStyle w:val="ListParagraph"/>
        <w:numPr>
          <w:ilvl w:val="1"/>
          <w:numId w:val="17"/>
        </w:numPr>
        <w:spacing w:line="480" w:lineRule="auto"/>
      </w:pPr>
      <w:r>
        <w:t>Prepared statements for security enhancements</w:t>
      </w:r>
    </w:p>
    <w:p w:rsidR="00601389" w:rsidRPr="00601389" w:rsidRDefault="00601389" w:rsidP="00601389">
      <w:pPr>
        <w:spacing w:line="480" w:lineRule="auto"/>
        <w:rPr>
          <w:b/>
          <w:sz w:val="28"/>
          <w:u w:val="single"/>
        </w:rPr>
      </w:pPr>
      <w:r w:rsidRPr="00601389">
        <w:rPr>
          <w:b/>
          <w:sz w:val="28"/>
          <w:u w:val="single"/>
        </w:rPr>
        <w:t>SYSTEM FEATURES</w:t>
      </w:r>
    </w:p>
    <w:p w:rsidR="00601389" w:rsidRDefault="00601389" w:rsidP="00601389">
      <w:pPr>
        <w:pStyle w:val="ListParagraph"/>
        <w:numPr>
          <w:ilvl w:val="0"/>
          <w:numId w:val="17"/>
        </w:numPr>
        <w:spacing w:line="480" w:lineRule="auto"/>
      </w:pPr>
      <w:r>
        <w:lastRenderedPageBreak/>
        <w:t>Show news from datab</w:t>
      </w:r>
      <w:r w:rsidR="008E7E24">
        <w:t>a</w:t>
      </w:r>
      <w:r>
        <w:t>se in the homepage</w:t>
      </w:r>
    </w:p>
    <w:p w:rsidR="00601389" w:rsidRDefault="00601389" w:rsidP="00601389">
      <w:pPr>
        <w:pStyle w:val="ListParagraph"/>
        <w:numPr>
          <w:ilvl w:val="0"/>
          <w:numId w:val="17"/>
        </w:numPr>
        <w:spacing w:line="480" w:lineRule="auto"/>
      </w:pPr>
      <w:r>
        <w:t>Show projects from database and filter by categories</w:t>
      </w:r>
    </w:p>
    <w:p w:rsidR="00601389" w:rsidRDefault="00601389" w:rsidP="00601389">
      <w:pPr>
        <w:pStyle w:val="ListParagraph"/>
        <w:numPr>
          <w:ilvl w:val="0"/>
          <w:numId w:val="17"/>
        </w:numPr>
        <w:spacing w:line="480" w:lineRule="auto"/>
      </w:pPr>
      <w:r>
        <w:t>Show blog posts from the database with user and comments count</w:t>
      </w:r>
    </w:p>
    <w:p w:rsidR="00601389" w:rsidRDefault="00601389" w:rsidP="00601389">
      <w:pPr>
        <w:pStyle w:val="ListParagraph"/>
        <w:numPr>
          <w:ilvl w:val="0"/>
          <w:numId w:val="17"/>
        </w:numPr>
        <w:spacing w:line="480" w:lineRule="auto"/>
      </w:pPr>
      <w:r>
        <w:t>View all the comments by clicking read comments for each post</w:t>
      </w:r>
    </w:p>
    <w:p w:rsidR="00601389" w:rsidRDefault="00601389" w:rsidP="00601389">
      <w:pPr>
        <w:pStyle w:val="ListParagraph"/>
        <w:numPr>
          <w:ilvl w:val="0"/>
          <w:numId w:val="17"/>
        </w:numPr>
        <w:spacing w:line="480" w:lineRule="auto"/>
      </w:pPr>
      <w:r>
        <w:t>Show recent comments in the right section</w:t>
      </w:r>
    </w:p>
    <w:p w:rsidR="00601389" w:rsidRDefault="00601389" w:rsidP="00601389">
      <w:pPr>
        <w:pStyle w:val="ListParagraph"/>
        <w:numPr>
          <w:ilvl w:val="0"/>
          <w:numId w:val="17"/>
        </w:numPr>
        <w:spacing w:line="480" w:lineRule="auto"/>
      </w:pPr>
      <w:r>
        <w:t>Google map features</w:t>
      </w:r>
    </w:p>
    <w:p w:rsidR="00601389" w:rsidRDefault="00601389" w:rsidP="00601389">
      <w:pPr>
        <w:pStyle w:val="ListParagraph"/>
        <w:numPr>
          <w:ilvl w:val="0"/>
          <w:numId w:val="17"/>
        </w:numPr>
        <w:spacing w:line="480" w:lineRule="auto"/>
      </w:pPr>
      <w:r>
        <w:t>Contact form to submit and have an email</w:t>
      </w:r>
    </w:p>
    <w:p w:rsidR="00601389" w:rsidRDefault="00601389" w:rsidP="00601389">
      <w:pPr>
        <w:pStyle w:val="ListParagraph"/>
        <w:spacing w:line="480" w:lineRule="auto"/>
        <w:ind w:left="2160"/>
      </w:pPr>
    </w:p>
    <w:p w:rsidR="00687A36" w:rsidRDefault="00687A36" w:rsidP="00601389">
      <w:pPr>
        <w:pStyle w:val="ListParagraph"/>
        <w:spacing w:line="480" w:lineRule="auto"/>
        <w:ind w:left="2160"/>
      </w:pPr>
    </w:p>
    <w:p w:rsidR="00687A36" w:rsidRDefault="00687A36" w:rsidP="00601389">
      <w:pPr>
        <w:pStyle w:val="ListParagraph"/>
        <w:spacing w:line="480" w:lineRule="auto"/>
        <w:ind w:left="2160"/>
      </w:pPr>
    </w:p>
    <w:p w:rsidR="00687A36" w:rsidRPr="006F6FEC" w:rsidRDefault="00687A36" w:rsidP="00601389">
      <w:pPr>
        <w:pStyle w:val="ListParagraph"/>
        <w:spacing w:line="480" w:lineRule="auto"/>
        <w:ind w:left="2160"/>
      </w:pPr>
      <w:r>
        <w:t>Thank You</w:t>
      </w:r>
      <w:r w:rsidR="006077AF">
        <w:t xml:space="preserve"> !</w:t>
      </w:r>
    </w:p>
    <w:sectPr w:rsidR="00687A36" w:rsidRPr="006F6F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CF" w:rsidRDefault="00BD33CF">
      <w:r>
        <w:separator/>
      </w:r>
    </w:p>
    <w:p w:rsidR="00BD33CF" w:rsidRDefault="00BD33CF"/>
  </w:endnote>
  <w:endnote w:type="continuationSeparator" w:id="0">
    <w:p w:rsidR="00BD33CF" w:rsidRDefault="00BD33CF">
      <w:r>
        <w:continuationSeparator/>
      </w:r>
    </w:p>
    <w:p w:rsidR="00BD33CF" w:rsidRDefault="00BD3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9C" w:rsidRDefault="007F4B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:rsidTr="005A54FA">
      <w:tc>
        <w:tcPr>
          <w:tcW w:w="750" w:type="pct"/>
        </w:tcPr>
        <w:p w:rsidR="00FC58C2" w:rsidRDefault="00BD33CF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3EBF16F2A9E425C9D79022908477833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BF5773">
                <w:t>28-07-2018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B3F19AEEB5B4021AC787CBDD66093E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FC58C2" w:rsidRDefault="00BF5773" w:rsidP="00547E56">
              <w:pPr>
                <w:pStyle w:val="Footer"/>
                <w:jc w:val="center"/>
              </w:pPr>
              <w:r>
                <w:t>PROJECT DOCUMENT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3274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FC58C2" w:rsidRDefault="00FC58C2">
    <w:pPr>
      <w:pStyle w:val="Footer"/>
      <w:ind w:lef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9C" w:rsidRDefault="007F4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CF" w:rsidRDefault="00BD33CF">
      <w:r>
        <w:separator/>
      </w:r>
    </w:p>
    <w:p w:rsidR="00BD33CF" w:rsidRDefault="00BD33CF"/>
  </w:footnote>
  <w:footnote w:type="continuationSeparator" w:id="0">
    <w:p w:rsidR="00BD33CF" w:rsidRDefault="00BD33CF">
      <w:r>
        <w:continuationSeparator/>
      </w:r>
    </w:p>
    <w:p w:rsidR="00BD33CF" w:rsidRDefault="00BD33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9C" w:rsidRDefault="007F4B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C2" w:rsidRDefault="00BD33CF">
    <w:pPr>
      <w:pStyle w:val="Header"/>
    </w:pPr>
    <w:sdt>
      <w:sdtPr>
        <w:alias w:val="Confidential:"/>
        <w:tag w:val="Confidential:"/>
        <w:id w:val="-1822729698"/>
        <w:temporary/>
        <w:showingPlcHdr/>
        <w15:appearance w15:val="hidden"/>
      </w:sdtPr>
      <w:sdtEndPr/>
      <w:sdtContent>
        <w:r w:rsidR="003F66FA">
          <w:t>Confidential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35A9744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TOV8EA&#10;AADaAAAADwAAAGRycy9kb3ducmV2LnhtbESP0YrCMBRE34X9h3AF3zS1sOLWpuKKgogv6n7Atbm2&#10;1eamNNna/fuNIPg4zMwZJl32phYdta6yrGA6iUAQ51ZXXCj4OW/HcxDOI2usLZOCP3KwzD4GKSba&#10;PvhI3ckXIkDYJaig9L5JpHR5SQbdxDbEwbva1qAPsi2kbvER4KaWcRTNpMGKw0KJDa1Lyu+nX6Ng&#10;Y+zn4fbVmW1cXayczdl/71mp0bBfLUB46v07/GrvtIIYnlfCD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UzlfBAAAA2gAAAA8AAAAAAAAAAAAAAAAAmAIAAGRycy9kb3du&#10;cmV2LnhtbFBLBQYAAAAABAAEAPUAAACGAw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8y74A&#10;AADaAAAADwAAAGRycy9kb3ducmV2LnhtbESPzQrCMBCE74LvEFbwUjRVQaQaRYSCIAr+XLwtzdoW&#10;m01pota3N4LgcZj5ZpjFqjWVeFLjSssKRsMYBHFmdcm5gss5HcxAOI+ssbJMCt7kYLXsdhaYaPvi&#10;Iz1PPhehhF2CCgrv60RKlxVk0A1tTRy8m20M+iCbXOoGX6HcVHIcx1NpsOSwUGBNm4Ky++lhFExS&#10;bWo8tKmPdg+MLsdodN0flOr32vUchKfW/8M/eqsDB98r4Qb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dvMu+AAAA2gAAAA8AAAAAAAAAAAAAAAAAmAIAAGRycy9kb3ducmV2&#10;LnhtbFBLBQYAAAAABAAEAPUAAACDAwAAAAA=&#10;" fillcolor="#94b6d2 [32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EE4270"/>
    <w:multiLevelType w:val="hybridMultilevel"/>
    <w:tmpl w:val="4DAE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A35A5"/>
    <w:multiLevelType w:val="hybridMultilevel"/>
    <w:tmpl w:val="666A4E2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69CA49F3"/>
    <w:multiLevelType w:val="hybridMultilevel"/>
    <w:tmpl w:val="6890C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1A39D9"/>
    <w:multiLevelType w:val="hybridMultilevel"/>
    <w:tmpl w:val="D542CBB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73"/>
    <w:rsid w:val="00032741"/>
    <w:rsid w:val="001912B2"/>
    <w:rsid w:val="00280B13"/>
    <w:rsid w:val="00282E45"/>
    <w:rsid w:val="00290347"/>
    <w:rsid w:val="002A0044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54FA"/>
    <w:rsid w:val="005B2EAF"/>
    <w:rsid w:val="005B3755"/>
    <w:rsid w:val="005D0DA5"/>
    <w:rsid w:val="00601389"/>
    <w:rsid w:val="006077AF"/>
    <w:rsid w:val="00687A36"/>
    <w:rsid w:val="006E67C4"/>
    <w:rsid w:val="006F2718"/>
    <w:rsid w:val="006F6FEC"/>
    <w:rsid w:val="00701FCC"/>
    <w:rsid w:val="007A7ABE"/>
    <w:rsid w:val="007B6CB4"/>
    <w:rsid w:val="007D770B"/>
    <w:rsid w:val="007F4B9C"/>
    <w:rsid w:val="007F6D58"/>
    <w:rsid w:val="008400AB"/>
    <w:rsid w:val="008E7E24"/>
    <w:rsid w:val="0090428B"/>
    <w:rsid w:val="00A47123"/>
    <w:rsid w:val="00A638EC"/>
    <w:rsid w:val="00A94C93"/>
    <w:rsid w:val="00AA133F"/>
    <w:rsid w:val="00AE2333"/>
    <w:rsid w:val="00BD33CF"/>
    <w:rsid w:val="00BE0195"/>
    <w:rsid w:val="00BF5773"/>
    <w:rsid w:val="00C36367"/>
    <w:rsid w:val="00D5350B"/>
    <w:rsid w:val="00E47FA8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261B5-8EED-4EB5-B7BA-BD01325F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BF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yproject/publi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h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B5404A22244989A06E9679BA48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7C1B6-B608-41A7-AE11-CABBBD078579}"/>
      </w:docPartPr>
      <w:docPartBody>
        <w:p w:rsidR="002D5AEC" w:rsidRDefault="009D46FC">
          <w:pPr>
            <w:pStyle w:val="B0B5404A22244989A06E9679BA48014B"/>
          </w:pPr>
          <w:r w:rsidRPr="00A638EC">
            <w:t>Version</w:t>
          </w:r>
        </w:p>
      </w:docPartBody>
    </w:docPart>
    <w:docPart>
      <w:docPartPr>
        <w:name w:val="1524869ED6D64BAEBDCDB584ECD2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1D8FC-1EDA-4EB2-9786-F260C3CCD7FF}"/>
      </w:docPartPr>
      <w:docPartBody>
        <w:p w:rsidR="002D5AEC" w:rsidRDefault="009D46FC">
          <w:pPr>
            <w:pStyle w:val="1524869ED6D64BAEBDCDB584ECD25F81"/>
          </w:pPr>
          <w:r>
            <w:t>Date</w:t>
          </w:r>
        </w:p>
      </w:docPartBody>
    </w:docPart>
    <w:docPart>
      <w:docPartPr>
        <w:name w:val="F7C88482B5004A3D92D6CD3E05244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96346-0E6B-49FE-BC10-7C74D8E6432C}"/>
      </w:docPartPr>
      <w:docPartBody>
        <w:p w:rsidR="002D5AEC" w:rsidRDefault="009D46FC">
          <w:pPr>
            <w:pStyle w:val="F7C88482B5004A3D92D6CD3E05244984"/>
          </w:pPr>
          <w:r w:rsidRPr="002A0044">
            <w:t>Tactical Marketing Plan</w:t>
          </w:r>
        </w:p>
      </w:docPartBody>
    </w:docPart>
    <w:docPart>
      <w:docPartPr>
        <w:name w:val="C2525534FAA749449CD870FFBC1E1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61C6B-C09E-4589-BA23-BE49084473B8}"/>
      </w:docPartPr>
      <w:docPartBody>
        <w:p w:rsidR="002D5AEC" w:rsidRDefault="009D46FC">
          <w:pPr>
            <w:pStyle w:val="C2525534FAA749449CD870FFBC1E16AA"/>
          </w:pPr>
          <w:r>
            <w:t>Document subtitle</w:t>
          </w:r>
        </w:p>
      </w:docPartBody>
    </w:docPart>
    <w:docPart>
      <w:docPartPr>
        <w:name w:val="F5F495E406D64969A18289206EEA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54F17-5642-4A29-B3EE-853575811B63}"/>
      </w:docPartPr>
      <w:docPartBody>
        <w:p w:rsidR="002D5AEC" w:rsidRDefault="009D46FC">
          <w:pPr>
            <w:pStyle w:val="F5F495E406D64969A18289206EEA31F5"/>
          </w:pPr>
          <w:r w:rsidRPr="004D5282">
            <w:t>company name</w:t>
          </w:r>
        </w:p>
      </w:docPartBody>
    </w:docPart>
    <w:docPart>
      <w:docPartPr>
        <w:name w:val="5236574232C940078298E12DE59F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15B7-E2D5-42E5-9B6C-1CCCA6556444}"/>
      </w:docPartPr>
      <w:docPartBody>
        <w:p w:rsidR="002D5AEC" w:rsidRDefault="009D46FC">
          <w:pPr>
            <w:pStyle w:val="5236574232C940078298E12DE59F2B65"/>
          </w:pPr>
          <w:r w:rsidRPr="002A0044">
            <w:t>Tactical Marketing Plan</w:t>
          </w:r>
        </w:p>
      </w:docPartBody>
    </w:docPart>
    <w:docPart>
      <w:docPartPr>
        <w:name w:val="F3EBF16F2A9E425C9D79022908477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D0FFF-C77F-401C-93B0-DDD9292AB1EC}"/>
      </w:docPartPr>
      <w:docPartBody>
        <w:p w:rsidR="002D5AEC" w:rsidRDefault="009D46FC">
          <w:pPr>
            <w:pStyle w:val="F3EBF16F2A9E425C9D79022908477833"/>
          </w:pPr>
          <w:r>
            <w:t>Define your pull-through offer.</w:t>
          </w:r>
        </w:p>
      </w:docPartBody>
    </w:docPart>
    <w:docPart>
      <w:docPartPr>
        <w:name w:val="3B3F19AEEB5B4021AC787CBDD660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3A52-24C6-4A53-B214-68FAD96DE8B5}"/>
      </w:docPartPr>
      <w:docPartBody>
        <w:p w:rsidR="002D5AEC" w:rsidRDefault="009D46FC">
          <w:pPr>
            <w:pStyle w:val="3B3F19AEEB5B4021AC787CBDD66093E8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FC"/>
    <w:rsid w:val="00134468"/>
    <w:rsid w:val="002D5AEC"/>
    <w:rsid w:val="00844D70"/>
    <w:rsid w:val="009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5404A22244989A06E9679BA48014B">
    <w:name w:val="B0B5404A22244989A06E9679BA48014B"/>
  </w:style>
  <w:style w:type="paragraph" w:customStyle="1" w:styleId="85A06E3130F8418E846FC8A2C790FFFE">
    <w:name w:val="85A06E3130F8418E846FC8A2C790FFFE"/>
  </w:style>
  <w:style w:type="paragraph" w:customStyle="1" w:styleId="1524869ED6D64BAEBDCDB584ECD25F81">
    <w:name w:val="1524869ED6D64BAEBDCDB584ECD25F81"/>
  </w:style>
  <w:style w:type="paragraph" w:customStyle="1" w:styleId="F7C88482B5004A3D92D6CD3E05244984">
    <w:name w:val="F7C88482B5004A3D92D6CD3E05244984"/>
  </w:style>
  <w:style w:type="paragraph" w:customStyle="1" w:styleId="C2525534FAA749449CD870FFBC1E16AA">
    <w:name w:val="C2525534FAA749449CD870FFBC1E16AA"/>
  </w:style>
  <w:style w:type="paragraph" w:customStyle="1" w:styleId="940B35111EBF4AB08D41405AE7D01AD2">
    <w:name w:val="940B35111EBF4AB08D41405AE7D01AD2"/>
  </w:style>
  <w:style w:type="paragraph" w:customStyle="1" w:styleId="148554C9CD7B49AA920C1EE1440AE9E0">
    <w:name w:val="148554C9CD7B49AA920C1EE1440AE9E0"/>
  </w:style>
  <w:style w:type="paragraph" w:customStyle="1" w:styleId="F5F495E406D64969A18289206EEA31F5">
    <w:name w:val="F5F495E406D64969A18289206EEA31F5"/>
  </w:style>
  <w:style w:type="paragraph" w:customStyle="1" w:styleId="5FA914D19A874AA2B43C159719A30C8F">
    <w:name w:val="5FA914D19A874AA2B43C159719A30C8F"/>
  </w:style>
  <w:style w:type="paragraph" w:customStyle="1" w:styleId="5236574232C940078298E12DE59F2B65">
    <w:name w:val="5236574232C940078298E12DE59F2B65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D58CF99DB55642D9B4CCDC9343D8B461">
    <w:name w:val="D58CF99DB55642D9B4CCDC9343D8B461"/>
  </w:style>
  <w:style w:type="paragraph" w:customStyle="1" w:styleId="C9E953C4880F421BB37F10B48DBCA18C">
    <w:name w:val="C9E953C4880F421BB37F10B48DBCA18C"/>
  </w:style>
  <w:style w:type="paragraph" w:customStyle="1" w:styleId="4726DD1C6B2E4C83A6175339D691D948">
    <w:name w:val="4726DD1C6B2E4C83A6175339D691D948"/>
  </w:style>
  <w:style w:type="paragraph" w:customStyle="1" w:styleId="FA0DB32A805B4F3E9A25AC5F5A7BD054">
    <w:name w:val="FA0DB32A805B4F3E9A25AC5F5A7BD054"/>
  </w:style>
  <w:style w:type="paragraph" w:customStyle="1" w:styleId="9E19A719493547AAA2F74D1FF5099D39">
    <w:name w:val="9E19A719493547AAA2F74D1FF5099D39"/>
  </w:style>
  <w:style w:type="paragraph" w:customStyle="1" w:styleId="BA01C39C048B4958BAADBD3128312743">
    <w:name w:val="BA01C39C048B4958BAADBD3128312743"/>
  </w:style>
  <w:style w:type="paragraph" w:customStyle="1" w:styleId="4AF65001E098484CA8AED3ECFC6A16A9">
    <w:name w:val="4AF65001E098484CA8AED3ECFC6A16A9"/>
  </w:style>
  <w:style w:type="paragraph" w:customStyle="1" w:styleId="0F24AC252619422590036E1E9DDBDF69">
    <w:name w:val="0F24AC252619422590036E1E9DDBDF69"/>
  </w:style>
  <w:style w:type="paragraph" w:customStyle="1" w:styleId="37A6B5A7C54D4FD9B45087C7D1E7A665">
    <w:name w:val="37A6B5A7C54D4FD9B45087C7D1E7A665"/>
  </w:style>
  <w:style w:type="paragraph" w:customStyle="1" w:styleId="704FBE6408BA41C285F3046870697E33">
    <w:name w:val="704FBE6408BA41C285F3046870697E33"/>
  </w:style>
  <w:style w:type="paragraph" w:customStyle="1" w:styleId="1EE4FB7D1B9D4E53BA739E80F9F28826">
    <w:name w:val="1EE4FB7D1B9D4E53BA739E80F9F28826"/>
  </w:style>
  <w:style w:type="paragraph" w:customStyle="1" w:styleId="A175239693B94F70A3174A811A832377">
    <w:name w:val="A175239693B94F70A3174A811A832377"/>
  </w:style>
  <w:style w:type="paragraph" w:customStyle="1" w:styleId="9B1EA1A4246944DB92EF4C1032500787">
    <w:name w:val="9B1EA1A4246944DB92EF4C1032500787"/>
  </w:style>
  <w:style w:type="paragraph" w:customStyle="1" w:styleId="9A146C16443A4EF9B7935FDF4D0E1991">
    <w:name w:val="9A146C16443A4EF9B7935FDF4D0E1991"/>
  </w:style>
  <w:style w:type="paragraph" w:customStyle="1" w:styleId="831E3E9E3A2D45C2BB019A04D14E6CA8">
    <w:name w:val="831E3E9E3A2D45C2BB019A04D14E6CA8"/>
  </w:style>
  <w:style w:type="paragraph" w:customStyle="1" w:styleId="448E8B907217464884305B23CC157F76">
    <w:name w:val="448E8B907217464884305B23CC157F76"/>
  </w:style>
  <w:style w:type="paragraph" w:customStyle="1" w:styleId="7CBA5E4D116347CCB448965CB508751D">
    <w:name w:val="7CBA5E4D116347CCB448965CB508751D"/>
  </w:style>
  <w:style w:type="paragraph" w:customStyle="1" w:styleId="C30BF4A3676F4C22B0FB560163E8A910">
    <w:name w:val="C30BF4A3676F4C22B0FB560163E8A910"/>
  </w:style>
  <w:style w:type="paragraph" w:customStyle="1" w:styleId="61FA5F1ED3F2478FA3F52AAEAA353FA7">
    <w:name w:val="61FA5F1ED3F2478FA3F52AAEAA353FA7"/>
  </w:style>
  <w:style w:type="paragraph" w:customStyle="1" w:styleId="F24E41B595F645C3A68F2F4F9400190D">
    <w:name w:val="F24E41B595F645C3A68F2F4F9400190D"/>
  </w:style>
  <w:style w:type="paragraph" w:customStyle="1" w:styleId="279BC7784DF94C1AAAC6A3AEEE7A7C74">
    <w:name w:val="279BC7784DF94C1AAAC6A3AEEE7A7C74"/>
  </w:style>
  <w:style w:type="paragraph" w:customStyle="1" w:styleId="FFD366BFE27940188297092A7F4331E9">
    <w:name w:val="FFD366BFE27940188297092A7F4331E9"/>
  </w:style>
  <w:style w:type="paragraph" w:customStyle="1" w:styleId="F6A1C5FF1B134CEE8AD0DD610EC11885">
    <w:name w:val="F6A1C5FF1B134CEE8AD0DD610EC11885"/>
  </w:style>
  <w:style w:type="paragraph" w:customStyle="1" w:styleId="14D6BC9BBBB04095A559D7055A5BB8ED">
    <w:name w:val="14D6BC9BBBB04095A559D7055A5BB8ED"/>
  </w:style>
  <w:style w:type="paragraph" w:customStyle="1" w:styleId="648241294671414AAE7EDA194E193722">
    <w:name w:val="648241294671414AAE7EDA194E193722"/>
  </w:style>
  <w:style w:type="paragraph" w:customStyle="1" w:styleId="F3EBF16F2A9E425C9D79022908477833">
    <w:name w:val="F3EBF16F2A9E425C9D79022908477833"/>
  </w:style>
  <w:style w:type="paragraph" w:customStyle="1" w:styleId="3B3F19AEEB5B4021AC787CBDD66093E8">
    <w:name w:val="3B3F19AEEB5B4021AC787CBDD66093E8"/>
  </w:style>
  <w:style w:type="paragraph" w:customStyle="1" w:styleId="F14E46FDF71F49FD80517A033A1276A4">
    <w:name w:val="F14E46FDF71F49FD80517A033A1276A4"/>
  </w:style>
  <w:style w:type="paragraph" w:customStyle="1" w:styleId="C5920D9872154A2195C5360D15889D93">
    <w:name w:val="C5920D9872154A2195C5360D15889D93"/>
  </w:style>
  <w:style w:type="paragraph" w:customStyle="1" w:styleId="87B1E7F297C247B381440B5AE166CC41">
    <w:name w:val="87B1E7F297C247B381440B5AE166CC41"/>
  </w:style>
  <w:style w:type="paragraph" w:customStyle="1" w:styleId="6BBE2E5A93764C078A28C625E1E8AB37">
    <w:name w:val="6BBE2E5A93764C078A28C625E1E8AB37"/>
  </w:style>
  <w:style w:type="paragraph" w:customStyle="1" w:styleId="BD3ED85748904C189D98DBE2152B42D3">
    <w:name w:val="BD3ED85748904C189D98DBE2152B42D3"/>
  </w:style>
  <w:style w:type="paragraph" w:customStyle="1" w:styleId="7010ED50A1974D3F881949AA64646A0F">
    <w:name w:val="7010ED50A1974D3F881949AA64646A0F"/>
  </w:style>
  <w:style w:type="paragraph" w:customStyle="1" w:styleId="19814C2FC91640DDB206CA1CEA523BF7">
    <w:name w:val="19814C2FC91640DDB206CA1CEA523BF7"/>
  </w:style>
  <w:style w:type="paragraph" w:customStyle="1" w:styleId="31F9B684F0504A6898284E56227849B4">
    <w:name w:val="31F9B684F0504A6898284E56227849B4"/>
  </w:style>
  <w:style w:type="paragraph" w:customStyle="1" w:styleId="A9394F5E9D90411A94774FB1240B0CA6">
    <w:name w:val="A9394F5E9D90411A94774FB1240B0CA6"/>
  </w:style>
  <w:style w:type="paragraph" w:customStyle="1" w:styleId="0FD60F11F0244F03AB904EA5BB332706">
    <w:name w:val="0FD60F11F0244F03AB904EA5BB332706"/>
  </w:style>
  <w:style w:type="paragraph" w:customStyle="1" w:styleId="442EC7238E8A4729BCE8345EC4319E82">
    <w:name w:val="442EC7238E8A4729BCE8345EC4319E82"/>
  </w:style>
  <w:style w:type="paragraph" w:customStyle="1" w:styleId="7E44827D0BE24E4D825D1F94CC7BB0E5">
    <w:name w:val="7E44827D0BE24E4D825D1F94CC7BB0E5"/>
  </w:style>
  <w:style w:type="paragraph" w:customStyle="1" w:styleId="709482430EE84C96AC3CB577D535C0EE">
    <w:name w:val="709482430EE84C96AC3CB577D535C0EE"/>
  </w:style>
  <w:style w:type="paragraph" w:customStyle="1" w:styleId="92CF25D6F0634F5A99A18052E88A55D4">
    <w:name w:val="92CF25D6F0634F5A99A18052E88A55D4"/>
  </w:style>
  <w:style w:type="paragraph" w:customStyle="1" w:styleId="82D96AE980A04183B42189B3328A6CAD">
    <w:name w:val="82D96AE980A04183B42189B3328A6CAD"/>
  </w:style>
  <w:style w:type="paragraph" w:customStyle="1" w:styleId="8D60E9DDA4E040A58868E9BEC2799828">
    <w:name w:val="8D60E9DDA4E040A58868E9BEC2799828"/>
  </w:style>
  <w:style w:type="paragraph" w:customStyle="1" w:styleId="B50FE831805C4072AF92C5EE6691DA4D">
    <w:name w:val="B50FE831805C4072AF92C5EE6691DA4D"/>
  </w:style>
  <w:style w:type="paragraph" w:customStyle="1" w:styleId="9C0ECD15A51E469C9C784D79FCDCDDBE">
    <w:name w:val="9C0ECD15A51E469C9C784D79FCDCDDBE"/>
  </w:style>
  <w:style w:type="paragraph" w:customStyle="1" w:styleId="90DEB4419C6049B38EE9E40BEFA65ED2">
    <w:name w:val="90DEB4419C6049B38EE9E40BEFA65ED2"/>
  </w:style>
  <w:style w:type="paragraph" w:customStyle="1" w:styleId="8E46E1E3BCF84B20B72C03986470BEA7">
    <w:name w:val="8E46E1E3BCF84B20B72C03986470BEA7"/>
  </w:style>
  <w:style w:type="paragraph" w:customStyle="1" w:styleId="90F013426B714E4CBEAC1BCE60927EB7">
    <w:name w:val="90F013426B714E4CBEAC1BCE60927EB7"/>
  </w:style>
  <w:style w:type="paragraph" w:customStyle="1" w:styleId="66CF33D6F46D451C82A0A6819E25E057">
    <w:name w:val="66CF33D6F46D451C82A0A6819E25E057"/>
  </w:style>
  <w:style w:type="paragraph" w:customStyle="1" w:styleId="E6EBC5A6EE7E4A52AD73B5A97BB9E99D">
    <w:name w:val="E6EBC5A6EE7E4A52AD73B5A97BB9E99D"/>
  </w:style>
  <w:style w:type="paragraph" w:customStyle="1" w:styleId="CF4752F0D58C469886E70DCE056CE3D9">
    <w:name w:val="CF4752F0D58C469886E70DCE056CE3D9"/>
  </w:style>
  <w:style w:type="paragraph" w:customStyle="1" w:styleId="C9EC77C5255F459596ED41AC20D06724">
    <w:name w:val="C9EC77C5255F459596ED41AC20D06724"/>
  </w:style>
  <w:style w:type="paragraph" w:customStyle="1" w:styleId="4DE34E2EA3514112B34D6425B17B63B2">
    <w:name w:val="4DE34E2EA3514112B34D6425B17B63B2"/>
  </w:style>
  <w:style w:type="paragraph" w:customStyle="1" w:styleId="D8DB9409726A419F9FE4BA30B141CADE">
    <w:name w:val="D8DB9409726A419F9FE4BA30B141CADE"/>
  </w:style>
  <w:style w:type="paragraph" w:customStyle="1" w:styleId="CB04AD4091A14D11B79047193DBF038D">
    <w:name w:val="CB04AD4091A14D11B79047193DBF038D"/>
  </w:style>
  <w:style w:type="paragraph" w:customStyle="1" w:styleId="51EA55A2FDCA45F3976B54CF94A70648">
    <w:name w:val="51EA55A2FDCA45F3976B54CF94A70648"/>
  </w:style>
  <w:style w:type="paragraph" w:customStyle="1" w:styleId="ACA00B9D2F6842188065FE0F05AA3C0A">
    <w:name w:val="ACA00B9D2F6842188065FE0F05AA3C0A"/>
  </w:style>
  <w:style w:type="paragraph" w:customStyle="1" w:styleId="5C7E21C3C6294F60ADDDFD6AD758C9C2">
    <w:name w:val="5C7E21C3C6294F60ADDDFD6AD758C9C2"/>
  </w:style>
  <w:style w:type="paragraph" w:customStyle="1" w:styleId="379383D35B484A4AB9B5B6F6AE76ACA9">
    <w:name w:val="379383D35B484A4AB9B5B6F6AE76ACA9"/>
  </w:style>
  <w:style w:type="paragraph" w:customStyle="1" w:styleId="6693785984A04411908C86DF0A37C266">
    <w:name w:val="6693785984A04411908C86DF0A37C266"/>
  </w:style>
  <w:style w:type="paragraph" w:customStyle="1" w:styleId="3CA69934D5EC4F9E85C5CB8EB8C6E3BC">
    <w:name w:val="3CA69934D5EC4F9E85C5CB8EB8C6E3BC"/>
  </w:style>
  <w:style w:type="paragraph" w:customStyle="1" w:styleId="8D014073618D40FAAC46F06E47CDCC87">
    <w:name w:val="8D014073618D40FAAC46F06E47CDCC87"/>
  </w:style>
  <w:style w:type="paragraph" w:customStyle="1" w:styleId="EA2F63C10DDE4B6EAE791DB902228A14">
    <w:name w:val="EA2F63C10DDE4B6EAE791DB902228A14"/>
  </w:style>
  <w:style w:type="paragraph" w:customStyle="1" w:styleId="C2F00BFA68594292B4B94F667C606E70">
    <w:name w:val="C2F00BFA68594292B4B94F667C606E70"/>
  </w:style>
  <w:style w:type="paragraph" w:customStyle="1" w:styleId="F671258A703D47F581CEAC651352AA6A">
    <w:name w:val="F671258A703D47F581CEAC651352AA6A"/>
  </w:style>
  <w:style w:type="paragraph" w:customStyle="1" w:styleId="3360FD8257D94C4E8A6D87FD6563CA9F">
    <w:name w:val="3360FD8257D94C4E8A6D87FD6563CA9F"/>
  </w:style>
  <w:style w:type="paragraph" w:customStyle="1" w:styleId="4B6F902004BA4F4F836F75E45D42859F">
    <w:name w:val="4B6F902004BA4F4F836F75E45D42859F"/>
  </w:style>
  <w:style w:type="paragraph" w:customStyle="1" w:styleId="5E11A881DC774F07A6F75B4CD3264426">
    <w:name w:val="5E11A881DC774F07A6F75B4CD3264426"/>
  </w:style>
  <w:style w:type="paragraph" w:customStyle="1" w:styleId="45E8CA73AFEF4C13B7595C8F31D278B9">
    <w:name w:val="45E8CA73AFEF4C13B7595C8F31D278B9"/>
  </w:style>
  <w:style w:type="paragraph" w:customStyle="1" w:styleId="3904F39A815748C0B27058E2E9E6F452">
    <w:name w:val="3904F39A815748C0B27058E2E9E6F452"/>
  </w:style>
  <w:style w:type="paragraph" w:customStyle="1" w:styleId="FF6BB5A936014083A2E6142910BCA6AB">
    <w:name w:val="FF6BB5A936014083A2E6142910BCA6AB"/>
  </w:style>
  <w:style w:type="paragraph" w:customStyle="1" w:styleId="3FF48A290AB04F709CE8BCD65734EDDA">
    <w:name w:val="3FF48A290AB04F709CE8BCD65734EDDA"/>
  </w:style>
  <w:style w:type="paragraph" w:customStyle="1" w:styleId="2C1A7DD6256B4C24AB15FDCCF457BEEA">
    <w:name w:val="2C1A7DD6256B4C24AB15FDCCF457BEEA"/>
  </w:style>
  <w:style w:type="paragraph" w:customStyle="1" w:styleId="4397673008D94BC8AD5588383CB43F1B">
    <w:name w:val="4397673008D94BC8AD5588383CB43F1B"/>
  </w:style>
  <w:style w:type="paragraph" w:customStyle="1" w:styleId="4B25381B40C04AC69B4B11C1F2036DEC">
    <w:name w:val="4B25381B40C04AC69B4B11C1F2036DEC"/>
  </w:style>
  <w:style w:type="paragraph" w:customStyle="1" w:styleId="52DCFBC51A28443A826020EE6BBBE2A0">
    <w:name w:val="52DCFBC51A28443A826020EE6BBBE2A0"/>
  </w:style>
  <w:style w:type="paragraph" w:customStyle="1" w:styleId="94CE290C650F417480962BFC27374FD1">
    <w:name w:val="94CE290C650F417480962BFC27374FD1"/>
  </w:style>
  <w:style w:type="paragraph" w:customStyle="1" w:styleId="EA36952985D94EBD8B6B2B4C683D92E9">
    <w:name w:val="EA36952985D94EBD8B6B2B4C683D92E9"/>
  </w:style>
  <w:style w:type="paragraph" w:customStyle="1" w:styleId="350824692649475C9A60F9664EB6B03A">
    <w:name w:val="350824692649475C9A60F9664EB6B03A"/>
  </w:style>
  <w:style w:type="paragraph" w:customStyle="1" w:styleId="F10EC9C85A244AB1A9F849D05CF12293">
    <w:name w:val="F10EC9C85A244AB1A9F849D05CF12293"/>
  </w:style>
  <w:style w:type="paragraph" w:customStyle="1" w:styleId="6AAA9E33789C442B8669A35023BF629A">
    <w:name w:val="6AAA9E33789C442B8669A35023BF629A"/>
  </w:style>
  <w:style w:type="paragraph" w:customStyle="1" w:styleId="55239654FCBE43FBA2E1715249EDEB68">
    <w:name w:val="55239654FCBE43FBA2E1715249EDEB68"/>
  </w:style>
  <w:style w:type="paragraph" w:customStyle="1" w:styleId="50B56CBF6188481B82162560B5F98571">
    <w:name w:val="50B56CBF6188481B82162560B5F98571"/>
  </w:style>
  <w:style w:type="paragraph" w:customStyle="1" w:styleId="C71EFDD8801340DE975ED986D986E220">
    <w:name w:val="C71EFDD8801340DE975ED986D986E220"/>
  </w:style>
  <w:style w:type="paragraph" w:customStyle="1" w:styleId="6686637E3D0849078123F7B0DEE0A022">
    <w:name w:val="6686637E3D0849078123F7B0DEE0A022"/>
  </w:style>
  <w:style w:type="paragraph" w:customStyle="1" w:styleId="BCEE04DC65DD495888CF2A67F92B2895">
    <w:name w:val="BCEE04DC65DD495888CF2A67F92B2895"/>
  </w:style>
  <w:style w:type="paragraph" w:customStyle="1" w:styleId="DAA25EBB5AA94205A3F8110FFE7F2EDF">
    <w:name w:val="DAA25EBB5AA94205A3F8110FFE7F2EDF"/>
  </w:style>
  <w:style w:type="paragraph" w:customStyle="1" w:styleId="FC26422957E6430F83F2C52E585B7604">
    <w:name w:val="FC26422957E6430F83F2C52E585B7604"/>
  </w:style>
  <w:style w:type="paragraph" w:customStyle="1" w:styleId="C69285489D824B83A5BF7CF33B3D3E88">
    <w:name w:val="C69285489D824B83A5BF7CF33B3D3E88"/>
  </w:style>
  <w:style w:type="paragraph" w:customStyle="1" w:styleId="D7386DF2B5BF41D3AB0E1F70FE5E3A6F">
    <w:name w:val="D7386DF2B5BF41D3AB0E1F70FE5E3A6F"/>
  </w:style>
  <w:style w:type="paragraph" w:customStyle="1" w:styleId="D8D99F89B1164BAC9CB30716401BEC59">
    <w:name w:val="D8D99F89B1164BAC9CB30716401BEC59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53477959C7914B3B8939436BBD06CA64">
    <w:name w:val="53477959C7914B3B8939436BBD06CA64"/>
  </w:style>
  <w:style w:type="paragraph" w:customStyle="1" w:styleId="993EC8FC78C04AA6B3AF5F8CB2DC759E">
    <w:name w:val="993EC8FC78C04AA6B3AF5F8CB2DC759E"/>
  </w:style>
  <w:style w:type="paragraph" w:customStyle="1" w:styleId="9F431FBBBA6A48688F35C7EE62BB35D1">
    <w:name w:val="9F431FBBBA6A48688F35C7EE62BB35D1"/>
  </w:style>
  <w:style w:type="paragraph" w:customStyle="1" w:styleId="500E776481664FE08EA5BEEA3507C145">
    <w:name w:val="500E776481664FE08EA5BEEA3507C145"/>
  </w:style>
  <w:style w:type="paragraph" w:customStyle="1" w:styleId="7C61AED4147F4A8C9BD667C19402F971">
    <w:name w:val="7C61AED4147F4A8C9BD667C19402F971"/>
  </w:style>
  <w:style w:type="paragraph" w:customStyle="1" w:styleId="77E3A6A897ED4012A5D7653FA5161B7F">
    <w:name w:val="77E3A6A897ED4012A5D7653FA5161B7F"/>
  </w:style>
  <w:style w:type="paragraph" w:customStyle="1" w:styleId="DE5DA7A90EF0468888109E41275C0572">
    <w:name w:val="DE5DA7A90EF0468888109E41275C0572"/>
  </w:style>
  <w:style w:type="paragraph" w:customStyle="1" w:styleId="35978E8A789A4CACAEBD14D90573C273">
    <w:name w:val="35978E8A789A4CACAEBD14D90573C273"/>
  </w:style>
  <w:style w:type="paragraph" w:customStyle="1" w:styleId="CFC385DB7049467899543D9D5FD0356A">
    <w:name w:val="CFC385DB7049467899543D9D5FD0356A"/>
  </w:style>
  <w:style w:type="paragraph" w:customStyle="1" w:styleId="B45B5D6502134CCF951B1922824C499E">
    <w:name w:val="B45B5D6502134CCF951B1922824C499E"/>
  </w:style>
  <w:style w:type="paragraph" w:customStyle="1" w:styleId="7FDB1EB8C32E4333805853964A6E7D8D">
    <w:name w:val="7FDB1EB8C32E4333805853964A6E7D8D"/>
  </w:style>
  <w:style w:type="paragraph" w:customStyle="1" w:styleId="A81B1C05CB4D4294BF3232543C79357F">
    <w:name w:val="A81B1C05CB4D4294BF3232543C79357F"/>
  </w:style>
  <w:style w:type="paragraph" w:customStyle="1" w:styleId="B26601A6D3B344C19C8A00F4A05B0CB4">
    <w:name w:val="B26601A6D3B344C19C8A00F4A05B0CB4"/>
  </w:style>
  <w:style w:type="paragraph" w:customStyle="1" w:styleId="9DD79F32AB04402DA0EDB424572D7FF3">
    <w:name w:val="9DD79F32AB04402DA0EDB424572D7FF3"/>
  </w:style>
  <w:style w:type="paragraph" w:customStyle="1" w:styleId="C798A758C55B48DA9FD565C092D9B81A">
    <w:name w:val="C798A758C55B48DA9FD565C092D9B81A"/>
  </w:style>
  <w:style w:type="paragraph" w:customStyle="1" w:styleId="C61EF8BDDE78426FA55B2BCBDA9CF9F2">
    <w:name w:val="C61EF8BDDE78426FA55B2BCBDA9CF9F2"/>
  </w:style>
  <w:style w:type="paragraph" w:customStyle="1" w:styleId="E4A8D5EF6A0B4610A0B575EF18061C86">
    <w:name w:val="E4A8D5EF6A0B4610A0B575EF18061C86"/>
  </w:style>
  <w:style w:type="paragraph" w:customStyle="1" w:styleId="09815E6F9C4E4A48B07F9AE19A939271">
    <w:name w:val="09815E6F9C4E4A48B07F9AE19A939271"/>
  </w:style>
  <w:style w:type="paragraph" w:customStyle="1" w:styleId="7A9D70D80A1C4935BB2CF686B91B65FC">
    <w:name w:val="7A9D70D80A1C4935BB2CF686B91B65FC"/>
  </w:style>
  <w:style w:type="paragraph" w:customStyle="1" w:styleId="C382B90428DE4C7889C54430806726D8">
    <w:name w:val="C382B90428DE4C7889C54430806726D8"/>
  </w:style>
  <w:style w:type="paragraph" w:customStyle="1" w:styleId="7E9FC0666535441C85FC2C4587F13D0F">
    <w:name w:val="7E9FC0666535441C85FC2C4587F13D0F"/>
  </w:style>
  <w:style w:type="paragraph" w:customStyle="1" w:styleId="5DA2388E21B740DDA523BB78C02AF847">
    <w:name w:val="5DA2388E21B740DDA523BB78C02AF847"/>
  </w:style>
  <w:style w:type="paragraph" w:customStyle="1" w:styleId="D9E0BCE1D4B74EA4B5C7CF367739AA21">
    <w:name w:val="D9E0BCE1D4B74EA4B5C7CF367739AA21"/>
  </w:style>
  <w:style w:type="paragraph" w:customStyle="1" w:styleId="DCD4928CC5AC4915A5D5C510D0EC9462">
    <w:name w:val="DCD4928CC5AC4915A5D5C510D0EC9462"/>
  </w:style>
  <w:style w:type="paragraph" w:customStyle="1" w:styleId="E9D21169E0354F48910CF89CFAE9E0B2">
    <w:name w:val="E9D21169E0354F48910CF89CFAE9E0B2"/>
  </w:style>
  <w:style w:type="paragraph" w:customStyle="1" w:styleId="67569CFAC8B74E6E861AA2C3828CD68F">
    <w:name w:val="67569CFAC8B74E6E861AA2C3828CD68F"/>
  </w:style>
  <w:style w:type="paragraph" w:customStyle="1" w:styleId="ED2CB974DAFC48B780C3A6F1C5C373FD">
    <w:name w:val="ED2CB974DAFC48B780C3A6F1C5C373FD"/>
  </w:style>
  <w:style w:type="paragraph" w:customStyle="1" w:styleId="4A26DDDAB45B4B9D98358EF8BF1EEE47">
    <w:name w:val="4A26DDDAB45B4B9D98358EF8BF1EEE47"/>
  </w:style>
  <w:style w:type="paragraph" w:customStyle="1" w:styleId="1D16E1407A654E3696C66D08FF64F88B">
    <w:name w:val="1D16E1407A654E3696C66D08FF64F88B"/>
  </w:style>
  <w:style w:type="paragraph" w:customStyle="1" w:styleId="C92C3A31CDAB4D6BBD4EBEB571F9B5A1">
    <w:name w:val="C92C3A31CDAB4D6BBD4EBEB571F9B5A1"/>
  </w:style>
  <w:style w:type="paragraph" w:customStyle="1" w:styleId="FA9139812BDF46879D23ACC54489D91F">
    <w:name w:val="FA9139812BDF46879D23ACC54489D91F"/>
  </w:style>
  <w:style w:type="paragraph" w:customStyle="1" w:styleId="84774FB5FE47465E96E8921A6654B451">
    <w:name w:val="84774FB5FE47465E96E8921A6654B451"/>
  </w:style>
  <w:style w:type="paragraph" w:customStyle="1" w:styleId="3B276ED27F364BAA9B671772F2E77253">
    <w:name w:val="3B276ED27F364BAA9B671772F2E77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28-07-2018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88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hashk99@gmail.com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hashan kanchana kulasinghe</dc:subject>
  <dc:creator>hash</dc:creator>
  <cp:keywords>PROJECT DOCUMENT</cp:keywords>
  <cp:lastModifiedBy>hash</cp:lastModifiedBy>
  <cp:revision>11</cp:revision>
  <dcterms:created xsi:type="dcterms:W3CDTF">2018-07-28T13:57:00Z</dcterms:created>
  <dcterms:modified xsi:type="dcterms:W3CDTF">2018-07-28T16:04:00Z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